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CEB53" w14:textId="77777777" w:rsidR="007A2073" w:rsidRPr="00C74794" w:rsidRDefault="007A2073">
      <w:pPr>
        <w:rPr>
          <w:rFonts w:cs="Arial"/>
          <w:shd w:val="clear" w:color="auto" w:fill="FFFFFF"/>
          <w:lang w:val="pt-BR"/>
        </w:rPr>
      </w:pPr>
    </w:p>
    <w:p w14:paraId="67BCBCC5" w14:textId="77777777" w:rsidR="007A2073" w:rsidRPr="00352E06" w:rsidRDefault="007A2073" w:rsidP="007A2073">
      <w:pPr>
        <w:rPr>
          <w:rFonts w:cs="Arial"/>
          <w:szCs w:val="28"/>
          <w:shd w:val="clear" w:color="auto" w:fill="FFFFFF"/>
          <w:lang w:val="pt-BR"/>
        </w:rPr>
      </w:pPr>
    </w:p>
    <w:p w14:paraId="4EA2C7CD" w14:textId="77777777" w:rsidR="00664CBE" w:rsidRDefault="00664CBE" w:rsidP="007A2073">
      <w:pPr>
        <w:rPr>
          <w:rFonts w:cs="Arial"/>
          <w:b/>
          <w:sz w:val="28"/>
          <w:szCs w:val="28"/>
          <w:shd w:val="clear" w:color="auto" w:fill="FFFFFF"/>
          <w:lang w:val="pt-BR"/>
        </w:rPr>
      </w:pPr>
    </w:p>
    <w:p w14:paraId="55D7F570" w14:textId="77777777" w:rsidR="00664CBE" w:rsidRDefault="00664CBE" w:rsidP="007A2073">
      <w:pPr>
        <w:rPr>
          <w:rFonts w:cs="Arial"/>
          <w:b/>
          <w:sz w:val="28"/>
          <w:szCs w:val="28"/>
          <w:shd w:val="clear" w:color="auto" w:fill="FFFFFF"/>
          <w:lang w:val="pt-BR"/>
        </w:rPr>
      </w:pPr>
    </w:p>
    <w:p w14:paraId="58EFAE17" w14:textId="77777777" w:rsidR="00664CBE" w:rsidRPr="00C74794" w:rsidRDefault="00664CBE" w:rsidP="007A2073">
      <w:pPr>
        <w:rPr>
          <w:rFonts w:cs="Arial"/>
          <w:b/>
          <w:sz w:val="28"/>
          <w:szCs w:val="28"/>
          <w:shd w:val="clear" w:color="auto" w:fill="FFFFFF"/>
          <w:lang w:val="pt-BR"/>
        </w:rPr>
      </w:pPr>
    </w:p>
    <w:p w14:paraId="7DF6917A" w14:textId="77777777" w:rsidR="007A2073" w:rsidRPr="00C74794" w:rsidRDefault="007A2073" w:rsidP="007A2073">
      <w:pPr>
        <w:rPr>
          <w:rFonts w:cs="Arial"/>
          <w:b/>
          <w:sz w:val="28"/>
          <w:szCs w:val="28"/>
          <w:shd w:val="clear" w:color="auto" w:fill="FFFFFF"/>
          <w:lang w:val="pt-BR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636"/>
        <w:gridCol w:w="4869"/>
      </w:tblGrid>
      <w:tr w:rsidR="00CB43F8" w:rsidRPr="00BB5F20" w14:paraId="1DE5B7D8" w14:textId="77777777" w:rsidTr="00597CB8">
        <w:trPr>
          <w:trHeight w:val="3980"/>
          <w:jc w:val="center"/>
        </w:trPr>
        <w:tc>
          <w:tcPr>
            <w:tcW w:w="3636" w:type="dxa"/>
            <w:shd w:val="clear" w:color="auto" w:fill="auto"/>
            <w:vAlign w:val="center"/>
          </w:tcPr>
          <w:p w14:paraId="7737EF73" w14:textId="77777777" w:rsidR="00664CBE" w:rsidRPr="00BB5F20" w:rsidRDefault="00597CB8" w:rsidP="00BB5F20">
            <w:pPr>
              <w:jc w:val="center"/>
              <w:rPr>
                <w:rFonts w:cs="Arial"/>
                <w:b/>
                <w:sz w:val="28"/>
                <w:szCs w:val="28"/>
                <w:shd w:val="clear" w:color="auto" w:fill="FFFFFF"/>
                <w:lang w:val="pt-BR"/>
              </w:rPr>
            </w:pPr>
            <w:r>
              <w:rPr>
                <w:noProof/>
              </w:rPr>
              <w:drawing>
                <wp:inline distT="0" distB="0" distL="0" distR="0" wp14:anchorId="127DD7C0" wp14:editId="00CA8F49">
                  <wp:extent cx="1416685" cy="2524760"/>
                  <wp:effectExtent l="0" t="0" r="0" b="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6685" cy="2524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9" w:type="dxa"/>
            <w:shd w:val="clear" w:color="auto" w:fill="auto"/>
            <w:vAlign w:val="center"/>
          </w:tcPr>
          <w:p w14:paraId="37EA11FA" w14:textId="77777777" w:rsidR="00664CBE" w:rsidRPr="00597CB8" w:rsidRDefault="00664CBE" w:rsidP="00664CBE">
            <w:pPr>
              <w:rPr>
                <w:rFonts w:cs="Arial"/>
                <w:b/>
                <w:sz w:val="28"/>
                <w:szCs w:val="28"/>
                <w:shd w:val="clear" w:color="auto" w:fill="FFFFFF"/>
                <w:lang w:val="pt-BR"/>
              </w:rPr>
            </w:pPr>
            <w:r w:rsidRPr="00BB5F20">
              <w:rPr>
                <w:rFonts w:cs="Arial"/>
                <w:b/>
                <w:i/>
                <w:color w:val="ADAFB2"/>
                <w:sz w:val="28"/>
                <w:szCs w:val="28"/>
                <w:shd w:val="clear" w:color="auto" w:fill="FFFFFF"/>
                <w:lang w:val="pt-BR"/>
              </w:rPr>
              <w:t>OpenWorks srl</w:t>
            </w:r>
          </w:p>
          <w:p w14:paraId="29C07FC2" w14:textId="77777777" w:rsidR="00664CBE" w:rsidRPr="00BB5F20" w:rsidRDefault="00664CBE" w:rsidP="00664CBE">
            <w:pPr>
              <w:rPr>
                <w:rFonts w:cs="Arial"/>
                <w:shd w:val="clear" w:color="auto" w:fill="FFFFFF"/>
                <w:lang w:val="pt-BR"/>
              </w:rPr>
            </w:pPr>
          </w:p>
          <w:p w14:paraId="58F20A72" w14:textId="77777777" w:rsidR="00664CBE" w:rsidRPr="00BB5F20" w:rsidRDefault="00664CBE" w:rsidP="00664CBE">
            <w:pPr>
              <w:rPr>
                <w:rFonts w:cs="Arial"/>
                <w:b/>
                <w:color w:val="0093D0"/>
                <w:sz w:val="36"/>
                <w:szCs w:val="36"/>
                <w:shd w:val="clear" w:color="auto" w:fill="FFFFFF"/>
                <w:lang w:val="pt-BR"/>
              </w:rPr>
            </w:pPr>
            <w:r w:rsidRPr="00BB5F20">
              <w:rPr>
                <w:rFonts w:cs="Arial"/>
                <w:b/>
                <w:color w:val="0093D0"/>
                <w:sz w:val="36"/>
                <w:szCs w:val="36"/>
                <w:shd w:val="clear" w:color="auto" w:fill="FFFFFF"/>
                <w:lang w:val="pt-BR"/>
              </w:rPr>
              <w:t xml:space="preserve">Analisi funzionale </w:t>
            </w:r>
          </w:p>
          <w:p w14:paraId="58879081" w14:textId="77777777" w:rsidR="00664CBE" w:rsidRPr="00BB5F20" w:rsidRDefault="00664CBE" w:rsidP="00664CBE">
            <w:pPr>
              <w:rPr>
                <w:rFonts w:cs="Arial"/>
                <w:shd w:val="clear" w:color="auto" w:fill="FFFFFF"/>
                <w:lang w:val="pt-BR"/>
              </w:rPr>
            </w:pPr>
          </w:p>
          <w:p w14:paraId="63BF7D94" w14:textId="77777777" w:rsidR="00664CBE" w:rsidRPr="00BB5F20" w:rsidRDefault="00B22537" w:rsidP="00664CBE">
            <w:pPr>
              <w:rPr>
                <w:rFonts w:cs="Arial"/>
                <w:color w:val="0093D0"/>
                <w:sz w:val="28"/>
                <w:szCs w:val="28"/>
                <w:shd w:val="clear" w:color="auto" w:fill="FFFFFF"/>
                <w:lang w:val="pt-BR"/>
              </w:rPr>
            </w:pPr>
            <w:r>
              <w:rPr>
                <w:rFonts w:cs="Arial"/>
                <w:color w:val="0093D0"/>
                <w:sz w:val="28"/>
                <w:szCs w:val="28"/>
                <w:shd w:val="clear" w:color="auto" w:fill="FFFFFF"/>
                <w:lang w:val="pt-BR"/>
              </w:rPr>
              <w:t>IEO</w:t>
            </w:r>
          </w:p>
          <w:p w14:paraId="44417301" w14:textId="77777777" w:rsidR="00597CB8" w:rsidRPr="00BB5F20" w:rsidRDefault="00B22537" w:rsidP="00597CB8">
            <w:pPr>
              <w:rPr>
                <w:rFonts w:cs="Arial"/>
                <w:color w:val="0093D0"/>
                <w:sz w:val="28"/>
                <w:szCs w:val="28"/>
                <w:shd w:val="clear" w:color="auto" w:fill="FFFFFF"/>
                <w:lang w:val="pt-BR"/>
              </w:rPr>
            </w:pPr>
            <w:r>
              <w:rPr>
                <w:rFonts w:cs="Arial"/>
                <w:color w:val="0093D0"/>
                <w:sz w:val="28"/>
                <w:szCs w:val="28"/>
                <w:shd w:val="clear" w:color="auto" w:fill="FFFFFF"/>
                <w:lang w:val="pt-BR"/>
              </w:rPr>
              <w:t xml:space="preserve">Ordinamento automatico corsi </w:t>
            </w:r>
          </w:p>
        </w:tc>
      </w:tr>
    </w:tbl>
    <w:p w14:paraId="10CAA214" w14:textId="77777777" w:rsidR="00C22126" w:rsidRDefault="007A2073" w:rsidP="007A2073">
      <w:pPr>
        <w:rPr>
          <w:rFonts w:cs="Arial"/>
          <w:color w:val="ADAFB2"/>
          <w:shd w:val="clear" w:color="auto" w:fill="FFFFFF"/>
          <w:lang w:val="pt-BR"/>
        </w:rPr>
      </w:pPr>
      <w:r w:rsidRPr="00C74794">
        <w:rPr>
          <w:rFonts w:cs="Arial"/>
          <w:color w:val="ADAFB2"/>
          <w:shd w:val="clear" w:color="auto" w:fill="FFFFFF"/>
          <w:lang w:val="pt-BR"/>
        </w:rPr>
        <w:t xml:space="preserve">                                                         </w:t>
      </w:r>
      <w:r w:rsidR="00972195" w:rsidRPr="00C74794">
        <w:rPr>
          <w:rFonts w:cs="Arial"/>
          <w:color w:val="ADAFB2"/>
          <w:shd w:val="clear" w:color="auto" w:fill="FFFFFF"/>
          <w:lang w:val="pt-BR"/>
        </w:rPr>
        <w:t xml:space="preserve"> </w:t>
      </w:r>
    </w:p>
    <w:p w14:paraId="48B88D1E" w14:textId="77777777" w:rsidR="000147F9" w:rsidRPr="00C74794" w:rsidRDefault="000147F9" w:rsidP="007A2073">
      <w:pPr>
        <w:rPr>
          <w:rFonts w:cs="Arial"/>
          <w:color w:val="ADAFB2"/>
          <w:shd w:val="clear" w:color="auto" w:fill="FFFFFF"/>
          <w:lang w:val="pt-BR"/>
        </w:rPr>
      </w:pPr>
    </w:p>
    <w:p w14:paraId="6B0A860C" w14:textId="77777777" w:rsidR="00C22126" w:rsidRPr="00664CBE" w:rsidRDefault="00C74794" w:rsidP="00664CBE">
      <w:pPr>
        <w:rPr>
          <w:rFonts w:cs="Arial"/>
          <w:color w:val="ADAFB2"/>
          <w:shd w:val="clear" w:color="auto" w:fill="FFFFFF"/>
          <w:lang w:val="pt-BR"/>
        </w:rPr>
      </w:pPr>
      <w:r w:rsidRPr="00C74794">
        <w:rPr>
          <w:rFonts w:cs="Arial"/>
          <w:color w:val="ADAFB2"/>
          <w:shd w:val="clear" w:color="auto" w:fill="FFFFFF"/>
          <w:lang w:val="pt-BR"/>
        </w:rPr>
        <w:t xml:space="preserve">                                                          </w:t>
      </w:r>
    </w:p>
    <w:p w14:paraId="0DC56583" w14:textId="77777777" w:rsidR="00C22126" w:rsidRDefault="00C22126">
      <w:pPr>
        <w:rPr>
          <w:rFonts w:cs="Arial"/>
          <w:shd w:val="clear" w:color="auto" w:fill="FFFFFF"/>
          <w:lang w:val="pt-BR"/>
        </w:rPr>
      </w:pPr>
    </w:p>
    <w:p w14:paraId="68D3FC79" w14:textId="77777777" w:rsidR="00C74794" w:rsidRPr="00C74794" w:rsidRDefault="00C74794">
      <w:pPr>
        <w:rPr>
          <w:rFonts w:cs="Arial"/>
          <w:shd w:val="clear" w:color="auto" w:fill="FFFFFF"/>
          <w:lang w:val="pt-BR"/>
        </w:rPr>
      </w:pPr>
    </w:p>
    <w:p w14:paraId="27899C67" w14:textId="77777777" w:rsidR="00C22126" w:rsidRDefault="00C22126">
      <w:pPr>
        <w:rPr>
          <w:rFonts w:cs="Arial"/>
          <w:shd w:val="clear" w:color="auto" w:fill="FFFFFF"/>
          <w:lang w:val="pt-BR"/>
        </w:rPr>
      </w:pPr>
    </w:p>
    <w:p w14:paraId="6541EB37" w14:textId="77777777" w:rsidR="00597CB8" w:rsidRPr="00C74794" w:rsidRDefault="00597CB8">
      <w:pPr>
        <w:rPr>
          <w:rFonts w:cs="Arial"/>
          <w:shd w:val="clear" w:color="auto" w:fill="FFFFFF"/>
          <w:lang w:val="pt-BR"/>
        </w:rPr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937"/>
        <w:gridCol w:w="1954"/>
        <w:gridCol w:w="1444"/>
        <w:gridCol w:w="3190"/>
        <w:gridCol w:w="2104"/>
      </w:tblGrid>
      <w:tr w:rsidR="000147F9" w:rsidRPr="00C74794" w14:paraId="16126A59" w14:textId="77777777" w:rsidTr="00B156EA">
        <w:trPr>
          <w:cantSplit/>
          <w:trHeight w:val="440"/>
          <w:tblHeader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6A6A6"/>
              <w:right w:val="single" w:sz="4" w:space="0" w:color="auto"/>
            </w:tcBorders>
            <w:shd w:val="clear" w:color="auto" w:fill="0073AE"/>
            <w:vAlign w:val="center"/>
            <w:hideMark/>
          </w:tcPr>
          <w:p w14:paraId="2CE987FB" w14:textId="77777777" w:rsidR="00C74794" w:rsidRPr="000147F9" w:rsidRDefault="00C74794" w:rsidP="006E48AF">
            <w:pPr>
              <w:pStyle w:val="TableHeading"/>
              <w:jc w:val="center"/>
              <w:rPr>
                <w:color w:val="323E4F"/>
                <w:sz w:val="16"/>
                <w:lang w:val="it-IT"/>
              </w:rPr>
            </w:pPr>
            <w:r w:rsidRPr="000147F9">
              <w:rPr>
                <w:color w:val="FFFFFF"/>
                <w:sz w:val="16"/>
                <w:lang w:val="it-IT"/>
              </w:rPr>
              <w:t>VERSION HISTORY</w:t>
            </w:r>
          </w:p>
        </w:tc>
      </w:tr>
      <w:tr w:rsidR="00352E06" w:rsidRPr="00C74794" w14:paraId="44C76A06" w14:textId="77777777" w:rsidTr="00D9457D">
        <w:trPr>
          <w:cantSplit/>
          <w:tblHeader/>
        </w:trPr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3D0"/>
            <w:vAlign w:val="bottom"/>
            <w:hideMark/>
          </w:tcPr>
          <w:p w14:paraId="5B869AB8" w14:textId="77777777" w:rsidR="00C74794" w:rsidRPr="0050260F" w:rsidRDefault="00C74794" w:rsidP="006E48AF">
            <w:pPr>
              <w:pStyle w:val="TableHeading"/>
              <w:jc w:val="center"/>
              <w:rPr>
                <w:color w:val="FFFFFF"/>
                <w:sz w:val="16"/>
                <w:lang w:val="it-IT"/>
              </w:rPr>
            </w:pPr>
            <w:bookmarkStart w:id="0" w:name="ColumnTitle_01"/>
            <w:bookmarkEnd w:id="0"/>
            <w:r w:rsidRPr="0050260F">
              <w:rPr>
                <w:color w:val="FFFFFF"/>
                <w:sz w:val="16"/>
                <w:lang w:val="it-IT"/>
              </w:rPr>
              <w:t>VERSION</w:t>
            </w:r>
          </w:p>
        </w:tc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3D0"/>
            <w:vAlign w:val="bottom"/>
          </w:tcPr>
          <w:p w14:paraId="55EA5C22" w14:textId="77777777" w:rsidR="00C74794" w:rsidRPr="0050260F" w:rsidRDefault="00C74794" w:rsidP="006E48AF">
            <w:pPr>
              <w:pStyle w:val="TableHeading"/>
              <w:jc w:val="center"/>
              <w:rPr>
                <w:color w:val="FFFFFF"/>
                <w:sz w:val="16"/>
                <w:lang w:val="it-IT"/>
              </w:rPr>
            </w:pPr>
            <w:r w:rsidRPr="0050260F">
              <w:rPr>
                <w:color w:val="FFFFFF"/>
                <w:sz w:val="16"/>
                <w:lang w:val="it-IT"/>
              </w:rPr>
              <w:t>APPROVED BY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3D0"/>
            <w:vAlign w:val="bottom"/>
            <w:hideMark/>
          </w:tcPr>
          <w:p w14:paraId="1ADD75A5" w14:textId="77777777" w:rsidR="00C74794" w:rsidRPr="0050260F" w:rsidRDefault="00C74794" w:rsidP="006E48AF">
            <w:pPr>
              <w:pStyle w:val="TableHeading"/>
              <w:jc w:val="center"/>
              <w:rPr>
                <w:color w:val="FFFFFF"/>
                <w:sz w:val="16"/>
                <w:lang w:val="it-IT"/>
              </w:rPr>
            </w:pPr>
            <w:r w:rsidRPr="0050260F">
              <w:rPr>
                <w:color w:val="FFFFFF"/>
                <w:sz w:val="16"/>
                <w:lang w:val="it-IT"/>
              </w:rPr>
              <w:t>REVISION DATE</w:t>
            </w:r>
          </w:p>
        </w:tc>
        <w:tc>
          <w:tcPr>
            <w:tcW w:w="1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3D0"/>
            <w:vAlign w:val="bottom"/>
            <w:hideMark/>
          </w:tcPr>
          <w:p w14:paraId="3CF706FE" w14:textId="77777777" w:rsidR="00C74794" w:rsidRPr="0050260F" w:rsidRDefault="00C74794" w:rsidP="006E48AF">
            <w:pPr>
              <w:pStyle w:val="TableHeading"/>
              <w:jc w:val="center"/>
              <w:rPr>
                <w:color w:val="FFFFFF"/>
                <w:sz w:val="16"/>
                <w:lang w:val="it-IT"/>
              </w:rPr>
            </w:pPr>
            <w:r w:rsidRPr="0050260F">
              <w:rPr>
                <w:color w:val="FFFFFF"/>
                <w:sz w:val="16"/>
                <w:lang w:val="it-IT"/>
              </w:rPr>
              <w:t>DESCRIPTION OF CHANGE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3D0"/>
            <w:vAlign w:val="bottom"/>
            <w:hideMark/>
          </w:tcPr>
          <w:p w14:paraId="6BD4261F" w14:textId="77777777" w:rsidR="00C74794" w:rsidRPr="0050260F" w:rsidRDefault="00C74794" w:rsidP="006E48AF">
            <w:pPr>
              <w:pStyle w:val="TableHeading"/>
              <w:jc w:val="center"/>
              <w:rPr>
                <w:color w:val="FFFFFF"/>
                <w:sz w:val="16"/>
                <w:lang w:val="it-IT"/>
              </w:rPr>
            </w:pPr>
            <w:r w:rsidRPr="0050260F">
              <w:rPr>
                <w:color w:val="FFFFFF"/>
                <w:sz w:val="16"/>
                <w:lang w:val="it-IT"/>
              </w:rPr>
              <w:t>AUTHOR</w:t>
            </w:r>
          </w:p>
        </w:tc>
      </w:tr>
      <w:tr w:rsidR="00352E06" w:rsidRPr="00C74794" w14:paraId="7620AE4F" w14:textId="77777777" w:rsidTr="00D9457D">
        <w:trPr>
          <w:cantSplit/>
          <w:trHeight w:val="385"/>
        </w:trPr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B3E46" w14:textId="77777777" w:rsidR="00C74794" w:rsidRPr="00C74794" w:rsidRDefault="00C74794" w:rsidP="006E48AF">
            <w:pPr>
              <w:pStyle w:val="TableText"/>
              <w:jc w:val="center"/>
              <w:rPr>
                <w:color w:val="000000"/>
                <w:sz w:val="16"/>
              </w:rPr>
            </w:pPr>
          </w:p>
        </w:tc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0D1F4" w14:textId="77777777" w:rsidR="00C74794" w:rsidRPr="00C74794" w:rsidRDefault="00C74794" w:rsidP="006E48AF">
            <w:pPr>
              <w:pStyle w:val="TableText"/>
              <w:rPr>
                <w:color w:val="000000"/>
                <w:sz w:val="16"/>
                <w:szCs w:val="16"/>
              </w:rPr>
            </w:pP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36545" w14:textId="77777777" w:rsidR="00C74794" w:rsidRPr="00C74794" w:rsidRDefault="00C74794" w:rsidP="006E48AF">
            <w:pPr>
              <w:pStyle w:val="TableText"/>
              <w:jc w:val="center"/>
              <w:rPr>
                <w:color w:val="000000"/>
                <w:sz w:val="16"/>
              </w:rPr>
            </w:pPr>
          </w:p>
        </w:tc>
        <w:tc>
          <w:tcPr>
            <w:tcW w:w="1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0C390" w14:textId="77777777" w:rsidR="00C74794" w:rsidRPr="00C74794" w:rsidRDefault="00C74794" w:rsidP="006E48AF">
            <w:pPr>
              <w:pStyle w:val="TableText"/>
              <w:rPr>
                <w:color w:val="000000"/>
                <w:sz w:val="16"/>
              </w:rPr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B2755" w14:textId="77777777" w:rsidR="00C74794" w:rsidRPr="00C74794" w:rsidRDefault="00C74794" w:rsidP="006E48AF">
            <w:pPr>
              <w:pStyle w:val="TableText"/>
              <w:rPr>
                <w:color w:val="000000"/>
                <w:sz w:val="16"/>
              </w:rPr>
            </w:pPr>
          </w:p>
        </w:tc>
      </w:tr>
      <w:tr w:rsidR="00352E06" w:rsidRPr="00C74794" w14:paraId="17A5E295" w14:textId="77777777" w:rsidTr="000147F9">
        <w:trPr>
          <w:cantSplit/>
          <w:trHeight w:val="385"/>
        </w:trPr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C0302" w14:textId="77777777" w:rsidR="00C74794" w:rsidRPr="00C74794" w:rsidRDefault="00C74794" w:rsidP="006E48AF">
            <w:pPr>
              <w:pStyle w:val="TableText"/>
              <w:jc w:val="center"/>
              <w:rPr>
                <w:color w:val="000000"/>
                <w:sz w:val="16"/>
              </w:rPr>
            </w:pPr>
          </w:p>
        </w:tc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C5CBC" w14:textId="77777777" w:rsidR="00C74794" w:rsidRPr="00C74794" w:rsidRDefault="00C74794" w:rsidP="006E48AF">
            <w:pPr>
              <w:pStyle w:val="TableText"/>
              <w:rPr>
                <w:color w:val="000000"/>
                <w:sz w:val="16"/>
              </w:rPr>
            </w:pP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E7F8D" w14:textId="77777777" w:rsidR="00C74794" w:rsidRPr="00C74794" w:rsidRDefault="00C74794" w:rsidP="006E48AF">
            <w:pPr>
              <w:pStyle w:val="TableText"/>
              <w:jc w:val="center"/>
              <w:rPr>
                <w:color w:val="000000"/>
                <w:sz w:val="16"/>
              </w:rPr>
            </w:pPr>
          </w:p>
        </w:tc>
        <w:tc>
          <w:tcPr>
            <w:tcW w:w="1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0033D" w14:textId="77777777" w:rsidR="00C74794" w:rsidRPr="00C74794" w:rsidRDefault="00C74794" w:rsidP="006E48AF">
            <w:pPr>
              <w:pStyle w:val="TableText"/>
              <w:rPr>
                <w:color w:val="000000"/>
                <w:sz w:val="16"/>
              </w:rPr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90BC8" w14:textId="77777777" w:rsidR="00C74794" w:rsidRPr="00C74794" w:rsidRDefault="00C74794" w:rsidP="006E48AF">
            <w:pPr>
              <w:pStyle w:val="TableText"/>
              <w:rPr>
                <w:color w:val="000000"/>
                <w:sz w:val="16"/>
              </w:rPr>
            </w:pPr>
          </w:p>
        </w:tc>
      </w:tr>
      <w:tr w:rsidR="00352E06" w:rsidRPr="00C74794" w14:paraId="271813C6" w14:textId="77777777" w:rsidTr="000147F9">
        <w:trPr>
          <w:cantSplit/>
          <w:trHeight w:val="385"/>
        </w:trPr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22965" w14:textId="77777777" w:rsidR="00C74794" w:rsidRPr="00C74794" w:rsidRDefault="00C74794" w:rsidP="006E48AF">
            <w:pPr>
              <w:pStyle w:val="TableText"/>
              <w:jc w:val="center"/>
              <w:rPr>
                <w:color w:val="000000"/>
                <w:sz w:val="16"/>
              </w:rPr>
            </w:pPr>
          </w:p>
        </w:tc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AFB88" w14:textId="77777777" w:rsidR="00C74794" w:rsidRPr="00C74794" w:rsidRDefault="00C74794" w:rsidP="006E48AF">
            <w:pPr>
              <w:pStyle w:val="TableText"/>
              <w:rPr>
                <w:color w:val="000000"/>
                <w:sz w:val="16"/>
              </w:rPr>
            </w:pP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06333" w14:textId="77777777" w:rsidR="00C74794" w:rsidRPr="00C74794" w:rsidRDefault="00C74794" w:rsidP="006E48AF">
            <w:pPr>
              <w:pStyle w:val="TableText"/>
              <w:jc w:val="center"/>
              <w:rPr>
                <w:color w:val="000000"/>
                <w:sz w:val="16"/>
              </w:rPr>
            </w:pPr>
          </w:p>
        </w:tc>
        <w:tc>
          <w:tcPr>
            <w:tcW w:w="1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A90B7" w14:textId="77777777" w:rsidR="00C74794" w:rsidRPr="00C74794" w:rsidRDefault="00C74794" w:rsidP="006E48AF">
            <w:pPr>
              <w:pStyle w:val="TableText"/>
              <w:rPr>
                <w:color w:val="000000"/>
                <w:sz w:val="16"/>
              </w:rPr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E999E" w14:textId="77777777" w:rsidR="00C74794" w:rsidRPr="00C74794" w:rsidRDefault="00C74794" w:rsidP="006E48AF">
            <w:pPr>
              <w:pStyle w:val="TableText"/>
              <w:rPr>
                <w:color w:val="000000"/>
                <w:sz w:val="16"/>
              </w:rPr>
            </w:pPr>
          </w:p>
        </w:tc>
      </w:tr>
      <w:tr w:rsidR="00352E06" w:rsidRPr="00C74794" w14:paraId="07A788C1" w14:textId="77777777" w:rsidTr="000147F9">
        <w:trPr>
          <w:cantSplit/>
          <w:trHeight w:val="385"/>
        </w:trPr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B5072" w14:textId="77777777" w:rsidR="00C74794" w:rsidRPr="00C74794" w:rsidRDefault="00C74794" w:rsidP="006E48AF">
            <w:pPr>
              <w:pStyle w:val="TableText"/>
              <w:jc w:val="center"/>
              <w:rPr>
                <w:color w:val="000000"/>
                <w:sz w:val="16"/>
              </w:rPr>
            </w:pPr>
          </w:p>
        </w:tc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A041F" w14:textId="77777777" w:rsidR="00C74794" w:rsidRPr="00C74794" w:rsidRDefault="00C74794" w:rsidP="006E48AF">
            <w:pPr>
              <w:pStyle w:val="TableText"/>
              <w:rPr>
                <w:color w:val="000000"/>
                <w:sz w:val="16"/>
              </w:rPr>
            </w:pP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D09E2" w14:textId="77777777" w:rsidR="00C74794" w:rsidRPr="00C74794" w:rsidRDefault="00C74794" w:rsidP="006E48AF">
            <w:pPr>
              <w:pStyle w:val="TableText"/>
              <w:jc w:val="center"/>
              <w:rPr>
                <w:color w:val="000000"/>
                <w:sz w:val="16"/>
              </w:rPr>
            </w:pPr>
          </w:p>
        </w:tc>
        <w:tc>
          <w:tcPr>
            <w:tcW w:w="1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0D6CE" w14:textId="77777777" w:rsidR="00C74794" w:rsidRPr="00C74794" w:rsidRDefault="00C74794" w:rsidP="006E48AF">
            <w:pPr>
              <w:pStyle w:val="TableText"/>
              <w:rPr>
                <w:color w:val="000000"/>
                <w:sz w:val="16"/>
              </w:rPr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D5D0C" w14:textId="77777777" w:rsidR="00C74794" w:rsidRPr="00C74794" w:rsidRDefault="00C74794" w:rsidP="006E48AF">
            <w:pPr>
              <w:pStyle w:val="TableText"/>
              <w:rPr>
                <w:color w:val="000000"/>
                <w:sz w:val="16"/>
              </w:rPr>
            </w:pPr>
          </w:p>
        </w:tc>
      </w:tr>
      <w:tr w:rsidR="00352E06" w:rsidRPr="00C74794" w14:paraId="51A948E5" w14:textId="77777777" w:rsidTr="000147F9">
        <w:trPr>
          <w:cantSplit/>
          <w:trHeight w:val="385"/>
        </w:trPr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5FD19" w14:textId="77777777" w:rsidR="00C74794" w:rsidRPr="00C74794" w:rsidRDefault="00C74794" w:rsidP="006E48AF">
            <w:pPr>
              <w:pStyle w:val="TableText"/>
              <w:jc w:val="center"/>
              <w:rPr>
                <w:color w:val="000000"/>
                <w:sz w:val="16"/>
              </w:rPr>
            </w:pPr>
          </w:p>
        </w:tc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B8FA2" w14:textId="77777777" w:rsidR="00C74794" w:rsidRPr="00C74794" w:rsidRDefault="00C74794" w:rsidP="006E48AF">
            <w:pPr>
              <w:pStyle w:val="TableText"/>
              <w:rPr>
                <w:color w:val="000000"/>
                <w:sz w:val="16"/>
              </w:rPr>
            </w:pP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214BD" w14:textId="77777777" w:rsidR="00C74794" w:rsidRPr="00C74794" w:rsidRDefault="00C74794" w:rsidP="006E48AF">
            <w:pPr>
              <w:pStyle w:val="TableText"/>
              <w:jc w:val="center"/>
              <w:rPr>
                <w:color w:val="000000"/>
                <w:sz w:val="16"/>
              </w:rPr>
            </w:pPr>
          </w:p>
        </w:tc>
        <w:tc>
          <w:tcPr>
            <w:tcW w:w="1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27D29" w14:textId="77777777" w:rsidR="00C74794" w:rsidRPr="00C74794" w:rsidRDefault="00C74794" w:rsidP="006E48AF">
            <w:pPr>
              <w:pStyle w:val="TableText"/>
              <w:rPr>
                <w:color w:val="000000"/>
                <w:sz w:val="16"/>
              </w:rPr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87A50" w14:textId="77777777" w:rsidR="00C74794" w:rsidRPr="00C74794" w:rsidRDefault="00C74794" w:rsidP="006E48AF">
            <w:pPr>
              <w:pStyle w:val="TableText"/>
              <w:rPr>
                <w:color w:val="000000"/>
                <w:sz w:val="16"/>
              </w:rPr>
            </w:pPr>
          </w:p>
        </w:tc>
      </w:tr>
      <w:tr w:rsidR="00352E06" w:rsidRPr="00C74794" w14:paraId="363338C2" w14:textId="77777777" w:rsidTr="000147F9">
        <w:trPr>
          <w:cantSplit/>
          <w:trHeight w:val="385"/>
        </w:trPr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E605E" w14:textId="77777777" w:rsidR="00C74794" w:rsidRPr="00C74794" w:rsidRDefault="00C74794" w:rsidP="006E48AF">
            <w:pPr>
              <w:pStyle w:val="TableText"/>
              <w:jc w:val="center"/>
              <w:rPr>
                <w:color w:val="000000"/>
                <w:sz w:val="16"/>
              </w:rPr>
            </w:pPr>
          </w:p>
        </w:tc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3D48F" w14:textId="77777777" w:rsidR="00C74794" w:rsidRPr="00C74794" w:rsidRDefault="00C74794" w:rsidP="006E48AF">
            <w:pPr>
              <w:pStyle w:val="TableText"/>
              <w:rPr>
                <w:color w:val="000000"/>
                <w:sz w:val="16"/>
              </w:rPr>
            </w:pP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E46B2" w14:textId="77777777" w:rsidR="00C74794" w:rsidRPr="00C74794" w:rsidRDefault="00C74794" w:rsidP="006E48AF">
            <w:pPr>
              <w:pStyle w:val="TableText"/>
              <w:jc w:val="center"/>
              <w:rPr>
                <w:color w:val="000000"/>
                <w:sz w:val="16"/>
              </w:rPr>
            </w:pPr>
          </w:p>
        </w:tc>
        <w:tc>
          <w:tcPr>
            <w:tcW w:w="1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ADEDA" w14:textId="77777777" w:rsidR="00C74794" w:rsidRPr="00C74794" w:rsidRDefault="00C74794" w:rsidP="006E48AF">
            <w:pPr>
              <w:pStyle w:val="TableText"/>
              <w:rPr>
                <w:color w:val="000000"/>
                <w:sz w:val="16"/>
              </w:rPr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40FE9" w14:textId="77777777" w:rsidR="00C74794" w:rsidRPr="00C74794" w:rsidRDefault="00C74794" w:rsidP="006E48AF">
            <w:pPr>
              <w:pStyle w:val="TableText"/>
              <w:rPr>
                <w:color w:val="000000"/>
                <w:sz w:val="16"/>
              </w:rPr>
            </w:pPr>
          </w:p>
        </w:tc>
      </w:tr>
      <w:tr w:rsidR="00352E06" w:rsidRPr="00C74794" w14:paraId="63B4F5FB" w14:textId="77777777" w:rsidTr="000147F9">
        <w:trPr>
          <w:cantSplit/>
          <w:trHeight w:val="385"/>
        </w:trPr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53F85" w14:textId="77777777" w:rsidR="00C74794" w:rsidRPr="00C74794" w:rsidRDefault="00C74794" w:rsidP="006E48AF">
            <w:pPr>
              <w:pStyle w:val="TableText"/>
              <w:jc w:val="center"/>
              <w:rPr>
                <w:color w:val="000000"/>
                <w:sz w:val="16"/>
              </w:rPr>
            </w:pPr>
          </w:p>
        </w:tc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2B160" w14:textId="77777777" w:rsidR="00C74794" w:rsidRPr="00C74794" w:rsidRDefault="00C74794" w:rsidP="006E48AF">
            <w:pPr>
              <w:pStyle w:val="TableText"/>
              <w:rPr>
                <w:color w:val="000000"/>
                <w:sz w:val="16"/>
              </w:rPr>
            </w:pP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B8478" w14:textId="77777777" w:rsidR="00C74794" w:rsidRPr="00C74794" w:rsidRDefault="00C74794" w:rsidP="006E48AF">
            <w:pPr>
              <w:pStyle w:val="TableText"/>
              <w:jc w:val="center"/>
              <w:rPr>
                <w:color w:val="000000"/>
                <w:sz w:val="16"/>
              </w:rPr>
            </w:pPr>
          </w:p>
        </w:tc>
        <w:tc>
          <w:tcPr>
            <w:tcW w:w="1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5CC35" w14:textId="77777777" w:rsidR="00C74794" w:rsidRPr="00C74794" w:rsidRDefault="00C74794" w:rsidP="006E48AF">
            <w:pPr>
              <w:pStyle w:val="TableText"/>
              <w:rPr>
                <w:color w:val="000000"/>
                <w:sz w:val="16"/>
              </w:rPr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7D436" w14:textId="77777777" w:rsidR="00C74794" w:rsidRPr="00C74794" w:rsidRDefault="00C74794" w:rsidP="006E48AF">
            <w:pPr>
              <w:pStyle w:val="TableText"/>
              <w:rPr>
                <w:color w:val="000000"/>
                <w:sz w:val="16"/>
              </w:rPr>
            </w:pPr>
          </w:p>
        </w:tc>
      </w:tr>
    </w:tbl>
    <w:p w14:paraId="304D7A46" w14:textId="77777777" w:rsidR="009D2DBD" w:rsidRDefault="009D2DBD" w:rsidP="009D2DBD"/>
    <w:p w14:paraId="27588BF9" w14:textId="77777777" w:rsidR="00A07C73" w:rsidRDefault="00A07C73">
      <w:pPr>
        <w:jc w:val="left"/>
      </w:pPr>
      <w:r>
        <w:br w:type="page"/>
      </w:r>
    </w:p>
    <w:p w14:paraId="0AFEA04F" w14:textId="77777777" w:rsidR="007256B7" w:rsidRDefault="007256B7" w:rsidP="009D2DBD"/>
    <w:p w14:paraId="6558A9CC" w14:textId="77777777" w:rsidR="00597CB8" w:rsidRPr="009D2DBD" w:rsidRDefault="00597CB8" w:rsidP="009D2DBD"/>
    <w:p w14:paraId="1576F2AB" w14:textId="77777777" w:rsidR="00A07C73" w:rsidRDefault="00805E7D">
      <w:pPr>
        <w:pStyle w:val="Sommario1"/>
        <w:rPr>
          <w:rFonts w:asciiTheme="minorHAnsi" w:eastAsiaTheme="minorEastAsia" w:hAnsiTheme="minorHAnsi" w:cstheme="minorBidi"/>
          <w:b w:val="0"/>
          <w:bCs w:val="0"/>
          <w:iCs w:val="0"/>
          <w:color w:val="auto"/>
          <w:sz w:val="22"/>
          <w:szCs w:val="22"/>
          <w:lang w:eastAsia="it-IT"/>
        </w:rPr>
      </w:pPr>
      <w:r>
        <w:rPr>
          <w:rFonts w:cs="Arial"/>
          <w:color w:val="0093D0"/>
          <w:sz w:val="32"/>
        </w:rPr>
        <w:fldChar w:fldCharType="begin"/>
      </w:r>
      <w:r>
        <w:rPr>
          <w:rFonts w:cs="Arial"/>
        </w:rPr>
        <w:instrText xml:space="preserve"> TOC \o "1-3" \h \z \u </w:instrText>
      </w:r>
      <w:r>
        <w:rPr>
          <w:rFonts w:cs="Arial"/>
          <w:color w:val="0093D0"/>
          <w:sz w:val="32"/>
        </w:rPr>
        <w:fldChar w:fldCharType="separate"/>
      </w:r>
      <w:hyperlink w:anchor="_Toc24619437" w:history="1">
        <w:r w:rsidR="00A07C73" w:rsidRPr="00BF5A97">
          <w:rPr>
            <w:rStyle w:val="Collegamentoipertestuale"/>
          </w:rPr>
          <w:t>1.</w:t>
        </w:r>
        <w:r w:rsidR="00A07C73">
          <w:rPr>
            <w:rFonts w:asciiTheme="minorHAnsi" w:eastAsiaTheme="minorEastAsia" w:hAnsiTheme="minorHAnsi" w:cstheme="minorBidi"/>
            <w:b w:val="0"/>
            <w:bCs w:val="0"/>
            <w:iCs w:val="0"/>
            <w:color w:val="auto"/>
            <w:sz w:val="22"/>
            <w:szCs w:val="22"/>
            <w:lang w:eastAsia="it-IT"/>
          </w:rPr>
          <w:tab/>
        </w:r>
        <w:r w:rsidR="00A07C73" w:rsidRPr="00BF5A97">
          <w:rPr>
            <w:rStyle w:val="Collegamentoipertestuale"/>
          </w:rPr>
          <w:t>Introduzione</w:t>
        </w:r>
        <w:r w:rsidR="00A07C73">
          <w:rPr>
            <w:webHidden/>
          </w:rPr>
          <w:tab/>
        </w:r>
        <w:r w:rsidR="00A07C73">
          <w:rPr>
            <w:webHidden/>
          </w:rPr>
          <w:fldChar w:fldCharType="begin"/>
        </w:r>
        <w:r w:rsidR="00A07C73">
          <w:rPr>
            <w:webHidden/>
          </w:rPr>
          <w:instrText xml:space="preserve"> PAGEREF _Toc24619437 \h </w:instrText>
        </w:r>
        <w:r w:rsidR="00A07C73">
          <w:rPr>
            <w:webHidden/>
          </w:rPr>
        </w:r>
        <w:r w:rsidR="00A07C73">
          <w:rPr>
            <w:webHidden/>
          </w:rPr>
          <w:fldChar w:fldCharType="separate"/>
        </w:r>
        <w:r w:rsidR="00B22537">
          <w:rPr>
            <w:webHidden/>
          </w:rPr>
          <w:t>3</w:t>
        </w:r>
        <w:r w:rsidR="00A07C73">
          <w:rPr>
            <w:webHidden/>
          </w:rPr>
          <w:fldChar w:fldCharType="end"/>
        </w:r>
      </w:hyperlink>
    </w:p>
    <w:p w14:paraId="0F4851C1" w14:textId="77777777" w:rsidR="00A07C73" w:rsidRDefault="00403049">
      <w:pPr>
        <w:pStyle w:val="Sommario2"/>
        <w:rPr>
          <w:rFonts w:asciiTheme="minorHAnsi" w:eastAsiaTheme="minorEastAsia" w:hAnsiTheme="minorHAnsi" w:cstheme="minorBidi"/>
          <w:bCs w:val="0"/>
          <w:color w:val="auto"/>
          <w:sz w:val="22"/>
          <w:lang w:eastAsia="it-IT"/>
        </w:rPr>
      </w:pPr>
      <w:hyperlink w:anchor="_Toc24619438" w:history="1">
        <w:r w:rsidR="00A07C73" w:rsidRPr="00BF5A97">
          <w:rPr>
            <w:rStyle w:val="Collegamentoipertestuale"/>
          </w:rPr>
          <w:t>1.1</w:t>
        </w:r>
        <w:r w:rsidR="00A07C73">
          <w:rPr>
            <w:rFonts w:asciiTheme="minorHAnsi" w:eastAsiaTheme="minorEastAsia" w:hAnsiTheme="minorHAnsi" w:cstheme="minorBidi"/>
            <w:bCs w:val="0"/>
            <w:color w:val="auto"/>
            <w:sz w:val="22"/>
            <w:lang w:eastAsia="it-IT"/>
          </w:rPr>
          <w:tab/>
        </w:r>
        <w:r w:rsidR="00A07C73" w:rsidRPr="00BF5A97">
          <w:rPr>
            <w:rStyle w:val="Collegamentoipertestuale"/>
          </w:rPr>
          <w:t>Documenti esterni</w:t>
        </w:r>
        <w:r w:rsidR="00A07C73">
          <w:rPr>
            <w:webHidden/>
          </w:rPr>
          <w:tab/>
        </w:r>
        <w:r w:rsidR="00A07C73">
          <w:rPr>
            <w:webHidden/>
          </w:rPr>
          <w:fldChar w:fldCharType="begin"/>
        </w:r>
        <w:r w:rsidR="00A07C73">
          <w:rPr>
            <w:webHidden/>
          </w:rPr>
          <w:instrText xml:space="preserve"> PAGEREF _Toc24619438 \h </w:instrText>
        </w:r>
        <w:r w:rsidR="00A07C73">
          <w:rPr>
            <w:webHidden/>
          </w:rPr>
        </w:r>
        <w:r w:rsidR="00A07C73">
          <w:rPr>
            <w:webHidden/>
          </w:rPr>
          <w:fldChar w:fldCharType="separate"/>
        </w:r>
        <w:r w:rsidR="00B22537">
          <w:rPr>
            <w:webHidden/>
          </w:rPr>
          <w:t>3</w:t>
        </w:r>
        <w:r w:rsidR="00A07C73">
          <w:rPr>
            <w:webHidden/>
          </w:rPr>
          <w:fldChar w:fldCharType="end"/>
        </w:r>
      </w:hyperlink>
    </w:p>
    <w:p w14:paraId="64752577" w14:textId="77777777" w:rsidR="00A07C73" w:rsidRDefault="00403049">
      <w:pPr>
        <w:pStyle w:val="Sommario2"/>
        <w:rPr>
          <w:rFonts w:asciiTheme="minorHAnsi" w:eastAsiaTheme="minorEastAsia" w:hAnsiTheme="minorHAnsi" w:cstheme="minorBidi"/>
          <w:bCs w:val="0"/>
          <w:color w:val="auto"/>
          <w:sz w:val="22"/>
          <w:lang w:eastAsia="it-IT"/>
        </w:rPr>
      </w:pPr>
      <w:hyperlink w:anchor="_Toc24619439" w:history="1">
        <w:r w:rsidR="00A07C73" w:rsidRPr="00BF5A97">
          <w:rPr>
            <w:rStyle w:val="Collegamentoipertestuale"/>
          </w:rPr>
          <w:t>1.2</w:t>
        </w:r>
        <w:r w:rsidR="00A07C73">
          <w:rPr>
            <w:rFonts w:asciiTheme="minorHAnsi" w:eastAsiaTheme="minorEastAsia" w:hAnsiTheme="minorHAnsi" w:cstheme="minorBidi"/>
            <w:bCs w:val="0"/>
            <w:color w:val="auto"/>
            <w:sz w:val="22"/>
            <w:lang w:eastAsia="it-IT"/>
          </w:rPr>
          <w:tab/>
        </w:r>
        <w:r w:rsidR="00A07C73" w:rsidRPr="00BF5A97">
          <w:rPr>
            <w:rStyle w:val="Collegamentoipertestuale"/>
          </w:rPr>
          <w:t>Glossario e convenzioni</w:t>
        </w:r>
        <w:r w:rsidR="00A07C73">
          <w:rPr>
            <w:webHidden/>
          </w:rPr>
          <w:tab/>
        </w:r>
        <w:r w:rsidR="00A07C73">
          <w:rPr>
            <w:webHidden/>
          </w:rPr>
          <w:fldChar w:fldCharType="begin"/>
        </w:r>
        <w:r w:rsidR="00A07C73">
          <w:rPr>
            <w:webHidden/>
          </w:rPr>
          <w:instrText xml:space="preserve"> PAGEREF _Toc24619439 \h </w:instrText>
        </w:r>
        <w:r w:rsidR="00A07C73">
          <w:rPr>
            <w:webHidden/>
          </w:rPr>
        </w:r>
        <w:r w:rsidR="00A07C73">
          <w:rPr>
            <w:webHidden/>
          </w:rPr>
          <w:fldChar w:fldCharType="separate"/>
        </w:r>
        <w:r w:rsidR="00B22537">
          <w:rPr>
            <w:webHidden/>
          </w:rPr>
          <w:t>3</w:t>
        </w:r>
        <w:r w:rsidR="00A07C73">
          <w:rPr>
            <w:webHidden/>
          </w:rPr>
          <w:fldChar w:fldCharType="end"/>
        </w:r>
      </w:hyperlink>
    </w:p>
    <w:p w14:paraId="7D2B2396" w14:textId="77777777" w:rsidR="00A07C73" w:rsidRDefault="00403049">
      <w:pPr>
        <w:pStyle w:val="Sommario1"/>
        <w:rPr>
          <w:rFonts w:asciiTheme="minorHAnsi" w:eastAsiaTheme="minorEastAsia" w:hAnsiTheme="minorHAnsi" w:cstheme="minorBidi"/>
          <w:b w:val="0"/>
          <w:bCs w:val="0"/>
          <w:iCs w:val="0"/>
          <w:color w:val="auto"/>
          <w:sz w:val="22"/>
          <w:szCs w:val="22"/>
          <w:lang w:eastAsia="it-IT"/>
        </w:rPr>
      </w:pPr>
      <w:hyperlink w:anchor="_Toc24619440" w:history="1">
        <w:r w:rsidR="00A07C73" w:rsidRPr="00BF5A97">
          <w:rPr>
            <w:rStyle w:val="Collegamentoipertestuale"/>
          </w:rPr>
          <w:t>2.</w:t>
        </w:r>
        <w:r w:rsidR="00A07C73">
          <w:rPr>
            <w:rFonts w:asciiTheme="minorHAnsi" w:eastAsiaTheme="minorEastAsia" w:hAnsiTheme="minorHAnsi" w:cstheme="minorBidi"/>
            <w:b w:val="0"/>
            <w:bCs w:val="0"/>
            <w:iCs w:val="0"/>
            <w:color w:val="auto"/>
            <w:sz w:val="22"/>
            <w:szCs w:val="22"/>
            <w:lang w:eastAsia="it-IT"/>
          </w:rPr>
          <w:tab/>
        </w:r>
        <w:r w:rsidR="00A07C73" w:rsidRPr="00BF5A97">
          <w:rPr>
            <w:rStyle w:val="Collegamentoipertestuale"/>
          </w:rPr>
          <w:t>Descrizione interventi</w:t>
        </w:r>
        <w:r w:rsidR="00A07C73">
          <w:rPr>
            <w:webHidden/>
          </w:rPr>
          <w:tab/>
        </w:r>
        <w:r w:rsidR="00A07C73">
          <w:rPr>
            <w:webHidden/>
          </w:rPr>
          <w:fldChar w:fldCharType="begin"/>
        </w:r>
        <w:r w:rsidR="00A07C73">
          <w:rPr>
            <w:webHidden/>
          </w:rPr>
          <w:instrText xml:space="preserve"> PAGEREF _Toc24619440 \h </w:instrText>
        </w:r>
        <w:r w:rsidR="00A07C73">
          <w:rPr>
            <w:webHidden/>
          </w:rPr>
        </w:r>
        <w:r w:rsidR="00A07C73">
          <w:rPr>
            <w:webHidden/>
          </w:rPr>
          <w:fldChar w:fldCharType="separate"/>
        </w:r>
        <w:r w:rsidR="00B22537">
          <w:rPr>
            <w:webHidden/>
          </w:rPr>
          <w:t>3</w:t>
        </w:r>
        <w:r w:rsidR="00A07C73">
          <w:rPr>
            <w:webHidden/>
          </w:rPr>
          <w:fldChar w:fldCharType="end"/>
        </w:r>
      </w:hyperlink>
    </w:p>
    <w:p w14:paraId="7B013E21" w14:textId="77777777" w:rsidR="00A07C73" w:rsidRDefault="00403049">
      <w:pPr>
        <w:pStyle w:val="Sommario1"/>
        <w:rPr>
          <w:rFonts w:asciiTheme="minorHAnsi" w:eastAsiaTheme="minorEastAsia" w:hAnsiTheme="minorHAnsi" w:cstheme="minorBidi"/>
          <w:b w:val="0"/>
          <w:bCs w:val="0"/>
          <w:iCs w:val="0"/>
          <w:color w:val="auto"/>
          <w:sz w:val="22"/>
          <w:szCs w:val="22"/>
          <w:lang w:eastAsia="it-IT"/>
        </w:rPr>
      </w:pPr>
      <w:hyperlink w:anchor="_Toc24619441" w:history="1">
        <w:r w:rsidR="00A07C73" w:rsidRPr="00BF5A97">
          <w:rPr>
            <w:rStyle w:val="Collegamentoipertestuale"/>
          </w:rPr>
          <w:t>3.</w:t>
        </w:r>
        <w:r w:rsidR="00A07C73">
          <w:rPr>
            <w:rFonts w:asciiTheme="minorHAnsi" w:eastAsiaTheme="minorEastAsia" w:hAnsiTheme="minorHAnsi" w:cstheme="minorBidi"/>
            <w:b w:val="0"/>
            <w:bCs w:val="0"/>
            <w:iCs w:val="0"/>
            <w:color w:val="auto"/>
            <w:sz w:val="22"/>
            <w:szCs w:val="22"/>
            <w:lang w:eastAsia="it-IT"/>
          </w:rPr>
          <w:tab/>
        </w:r>
        <w:r w:rsidR="00A07C73" w:rsidRPr="00BF5A97">
          <w:rPr>
            <w:rStyle w:val="Collegamentoipertestuale"/>
          </w:rPr>
          <w:t>Altro</w:t>
        </w:r>
        <w:r w:rsidR="00A07C73">
          <w:rPr>
            <w:webHidden/>
          </w:rPr>
          <w:tab/>
        </w:r>
        <w:r w:rsidR="00A07C73">
          <w:rPr>
            <w:webHidden/>
          </w:rPr>
          <w:fldChar w:fldCharType="begin"/>
        </w:r>
        <w:r w:rsidR="00A07C73">
          <w:rPr>
            <w:webHidden/>
          </w:rPr>
          <w:instrText xml:space="preserve"> PAGEREF _Toc24619441 \h </w:instrText>
        </w:r>
        <w:r w:rsidR="00A07C73">
          <w:rPr>
            <w:webHidden/>
          </w:rPr>
        </w:r>
        <w:r w:rsidR="00A07C73">
          <w:rPr>
            <w:webHidden/>
          </w:rPr>
          <w:fldChar w:fldCharType="separate"/>
        </w:r>
        <w:r w:rsidR="00B22537">
          <w:rPr>
            <w:webHidden/>
          </w:rPr>
          <w:t>3</w:t>
        </w:r>
        <w:r w:rsidR="00A07C73">
          <w:rPr>
            <w:webHidden/>
          </w:rPr>
          <w:fldChar w:fldCharType="end"/>
        </w:r>
      </w:hyperlink>
    </w:p>
    <w:p w14:paraId="79B975F1" w14:textId="77777777" w:rsidR="00A07C73" w:rsidRDefault="00403049">
      <w:pPr>
        <w:pStyle w:val="Sommario2"/>
        <w:rPr>
          <w:rFonts w:asciiTheme="minorHAnsi" w:eastAsiaTheme="minorEastAsia" w:hAnsiTheme="minorHAnsi" w:cstheme="minorBidi"/>
          <w:bCs w:val="0"/>
          <w:color w:val="auto"/>
          <w:sz w:val="22"/>
          <w:lang w:eastAsia="it-IT"/>
        </w:rPr>
      </w:pPr>
      <w:hyperlink w:anchor="_Toc24619442" w:history="1">
        <w:r w:rsidR="00A07C73" w:rsidRPr="00BF5A97">
          <w:rPr>
            <w:rStyle w:val="Collegamentoipertestuale"/>
          </w:rPr>
          <w:t>1.3</w:t>
        </w:r>
        <w:r w:rsidR="00A07C73">
          <w:rPr>
            <w:rFonts w:asciiTheme="minorHAnsi" w:eastAsiaTheme="minorEastAsia" w:hAnsiTheme="minorHAnsi" w:cstheme="minorBidi"/>
            <w:bCs w:val="0"/>
            <w:color w:val="auto"/>
            <w:sz w:val="22"/>
            <w:lang w:eastAsia="it-IT"/>
          </w:rPr>
          <w:tab/>
        </w:r>
        <w:r w:rsidR="00A07C73" w:rsidRPr="00BF5A97">
          <w:rPr>
            <w:rStyle w:val="Collegamentoipertestuale"/>
          </w:rPr>
          <w:t>Requisiti non funzionali</w:t>
        </w:r>
        <w:r w:rsidR="00A07C73">
          <w:rPr>
            <w:webHidden/>
          </w:rPr>
          <w:tab/>
        </w:r>
        <w:r w:rsidR="00A07C73">
          <w:rPr>
            <w:webHidden/>
          </w:rPr>
          <w:fldChar w:fldCharType="begin"/>
        </w:r>
        <w:r w:rsidR="00A07C73">
          <w:rPr>
            <w:webHidden/>
          </w:rPr>
          <w:instrText xml:space="preserve"> PAGEREF _Toc24619442 \h </w:instrText>
        </w:r>
        <w:r w:rsidR="00A07C73">
          <w:rPr>
            <w:webHidden/>
          </w:rPr>
        </w:r>
        <w:r w:rsidR="00A07C73">
          <w:rPr>
            <w:webHidden/>
          </w:rPr>
          <w:fldChar w:fldCharType="separate"/>
        </w:r>
        <w:r w:rsidR="00B22537">
          <w:rPr>
            <w:webHidden/>
          </w:rPr>
          <w:t>3</w:t>
        </w:r>
        <w:r w:rsidR="00A07C73">
          <w:rPr>
            <w:webHidden/>
          </w:rPr>
          <w:fldChar w:fldCharType="end"/>
        </w:r>
      </w:hyperlink>
    </w:p>
    <w:p w14:paraId="5AEE856D" w14:textId="77777777" w:rsidR="00A07C73" w:rsidRDefault="00403049">
      <w:pPr>
        <w:pStyle w:val="Sommario2"/>
        <w:rPr>
          <w:rFonts w:asciiTheme="minorHAnsi" w:eastAsiaTheme="minorEastAsia" w:hAnsiTheme="minorHAnsi" w:cstheme="minorBidi"/>
          <w:bCs w:val="0"/>
          <w:color w:val="auto"/>
          <w:sz w:val="22"/>
          <w:lang w:eastAsia="it-IT"/>
        </w:rPr>
      </w:pPr>
      <w:hyperlink w:anchor="_Toc24619443" w:history="1">
        <w:r w:rsidR="00A07C73" w:rsidRPr="00BF5A97">
          <w:rPr>
            <w:rStyle w:val="Collegamentoipertestuale"/>
          </w:rPr>
          <w:t>1.4</w:t>
        </w:r>
        <w:r w:rsidR="00A07C73">
          <w:rPr>
            <w:rFonts w:asciiTheme="minorHAnsi" w:eastAsiaTheme="minorEastAsia" w:hAnsiTheme="minorHAnsi" w:cstheme="minorBidi"/>
            <w:bCs w:val="0"/>
            <w:color w:val="auto"/>
            <w:sz w:val="22"/>
            <w:lang w:eastAsia="it-IT"/>
          </w:rPr>
          <w:tab/>
        </w:r>
        <w:r w:rsidR="00A07C73" w:rsidRPr="00BF5A97">
          <w:rPr>
            <w:rStyle w:val="Collegamentoipertestuale"/>
          </w:rPr>
          <w:t>Vincoli e assunzioni</w:t>
        </w:r>
        <w:r w:rsidR="00A07C73">
          <w:rPr>
            <w:webHidden/>
          </w:rPr>
          <w:tab/>
        </w:r>
        <w:r w:rsidR="00A07C73">
          <w:rPr>
            <w:webHidden/>
          </w:rPr>
          <w:fldChar w:fldCharType="begin"/>
        </w:r>
        <w:r w:rsidR="00A07C73">
          <w:rPr>
            <w:webHidden/>
          </w:rPr>
          <w:instrText xml:space="preserve"> PAGEREF _Toc24619443 \h </w:instrText>
        </w:r>
        <w:r w:rsidR="00A07C73">
          <w:rPr>
            <w:webHidden/>
          </w:rPr>
        </w:r>
        <w:r w:rsidR="00A07C73">
          <w:rPr>
            <w:webHidden/>
          </w:rPr>
          <w:fldChar w:fldCharType="separate"/>
        </w:r>
        <w:r w:rsidR="00B22537">
          <w:rPr>
            <w:webHidden/>
          </w:rPr>
          <w:t>3</w:t>
        </w:r>
        <w:r w:rsidR="00A07C73">
          <w:rPr>
            <w:webHidden/>
          </w:rPr>
          <w:fldChar w:fldCharType="end"/>
        </w:r>
      </w:hyperlink>
    </w:p>
    <w:p w14:paraId="0B818F93" w14:textId="77777777" w:rsidR="00A07C73" w:rsidRDefault="00403049">
      <w:pPr>
        <w:pStyle w:val="Sommario2"/>
        <w:rPr>
          <w:rFonts w:asciiTheme="minorHAnsi" w:eastAsiaTheme="minorEastAsia" w:hAnsiTheme="minorHAnsi" w:cstheme="minorBidi"/>
          <w:bCs w:val="0"/>
          <w:color w:val="auto"/>
          <w:sz w:val="22"/>
          <w:lang w:eastAsia="it-IT"/>
        </w:rPr>
      </w:pPr>
      <w:hyperlink w:anchor="_Toc24619444" w:history="1">
        <w:r w:rsidR="00A07C73" w:rsidRPr="00BF5A97">
          <w:rPr>
            <w:rStyle w:val="Collegamentoipertestuale"/>
          </w:rPr>
          <w:t>1.5</w:t>
        </w:r>
        <w:r w:rsidR="00A07C73">
          <w:rPr>
            <w:rFonts w:asciiTheme="minorHAnsi" w:eastAsiaTheme="minorEastAsia" w:hAnsiTheme="minorHAnsi" w:cstheme="minorBidi"/>
            <w:bCs w:val="0"/>
            <w:color w:val="auto"/>
            <w:sz w:val="22"/>
            <w:lang w:eastAsia="it-IT"/>
          </w:rPr>
          <w:tab/>
        </w:r>
        <w:r w:rsidR="00A07C73" w:rsidRPr="00BF5A97">
          <w:rPr>
            <w:rStyle w:val="Collegamentoipertestuale"/>
          </w:rPr>
          <w:t>Punti aperti</w:t>
        </w:r>
        <w:r w:rsidR="00A07C73">
          <w:rPr>
            <w:webHidden/>
          </w:rPr>
          <w:tab/>
        </w:r>
        <w:r w:rsidR="00A07C73">
          <w:rPr>
            <w:webHidden/>
          </w:rPr>
          <w:fldChar w:fldCharType="begin"/>
        </w:r>
        <w:r w:rsidR="00A07C73">
          <w:rPr>
            <w:webHidden/>
          </w:rPr>
          <w:instrText xml:space="preserve"> PAGEREF _Toc24619444 \h </w:instrText>
        </w:r>
        <w:r w:rsidR="00A07C73">
          <w:rPr>
            <w:webHidden/>
          </w:rPr>
        </w:r>
        <w:r w:rsidR="00A07C73">
          <w:rPr>
            <w:webHidden/>
          </w:rPr>
          <w:fldChar w:fldCharType="separate"/>
        </w:r>
        <w:r w:rsidR="00B22537">
          <w:rPr>
            <w:webHidden/>
          </w:rPr>
          <w:t>3</w:t>
        </w:r>
        <w:r w:rsidR="00A07C73">
          <w:rPr>
            <w:webHidden/>
          </w:rPr>
          <w:fldChar w:fldCharType="end"/>
        </w:r>
      </w:hyperlink>
    </w:p>
    <w:p w14:paraId="046DC03D" w14:textId="77777777" w:rsidR="00A07C73" w:rsidRDefault="00403049">
      <w:pPr>
        <w:pStyle w:val="Sommario1"/>
        <w:rPr>
          <w:rFonts w:asciiTheme="minorHAnsi" w:eastAsiaTheme="minorEastAsia" w:hAnsiTheme="minorHAnsi" w:cstheme="minorBidi"/>
          <w:b w:val="0"/>
          <w:bCs w:val="0"/>
          <w:iCs w:val="0"/>
          <w:color w:val="auto"/>
          <w:sz w:val="22"/>
          <w:szCs w:val="22"/>
          <w:lang w:eastAsia="it-IT"/>
        </w:rPr>
      </w:pPr>
      <w:hyperlink w:anchor="_Toc24619445" w:history="1">
        <w:r w:rsidR="00A07C73" w:rsidRPr="00BF5A97">
          <w:rPr>
            <w:rStyle w:val="Collegamentoipertestuale"/>
          </w:rPr>
          <w:t>4.</w:t>
        </w:r>
        <w:r w:rsidR="00A07C73">
          <w:rPr>
            <w:rFonts w:asciiTheme="minorHAnsi" w:eastAsiaTheme="minorEastAsia" w:hAnsiTheme="minorHAnsi" w:cstheme="minorBidi"/>
            <w:b w:val="0"/>
            <w:bCs w:val="0"/>
            <w:iCs w:val="0"/>
            <w:color w:val="auto"/>
            <w:sz w:val="22"/>
            <w:szCs w:val="22"/>
            <w:lang w:eastAsia="it-IT"/>
          </w:rPr>
          <w:tab/>
        </w:r>
        <w:r w:rsidR="00A07C73" w:rsidRPr="00BF5A97">
          <w:rPr>
            <w:rStyle w:val="Collegamentoipertestuale"/>
          </w:rPr>
          <w:t>Autorizzazione e firma di avvenuta ricezione</w:t>
        </w:r>
        <w:r w:rsidR="00A07C73">
          <w:rPr>
            <w:webHidden/>
          </w:rPr>
          <w:tab/>
        </w:r>
        <w:r w:rsidR="00A07C73">
          <w:rPr>
            <w:webHidden/>
          </w:rPr>
          <w:fldChar w:fldCharType="begin"/>
        </w:r>
        <w:r w:rsidR="00A07C73">
          <w:rPr>
            <w:webHidden/>
          </w:rPr>
          <w:instrText xml:space="preserve"> PAGEREF _Toc24619445 \h </w:instrText>
        </w:r>
        <w:r w:rsidR="00A07C73">
          <w:rPr>
            <w:webHidden/>
          </w:rPr>
        </w:r>
        <w:r w:rsidR="00A07C73">
          <w:rPr>
            <w:webHidden/>
          </w:rPr>
          <w:fldChar w:fldCharType="separate"/>
        </w:r>
        <w:r w:rsidR="00B22537">
          <w:rPr>
            <w:webHidden/>
          </w:rPr>
          <w:t>3</w:t>
        </w:r>
        <w:r w:rsidR="00A07C73">
          <w:rPr>
            <w:webHidden/>
          </w:rPr>
          <w:fldChar w:fldCharType="end"/>
        </w:r>
      </w:hyperlink>
    </w:p>
    <w:p w14:paraId="0174A2BB" w14:textId="77777777" w:rsidR="004B5C2D" w:rsidRPr="00FB14C8" w:rsidRDefault="00805E7D">
      <w:r>
        <w:rPr>
          <w:rFonts w:cs="Arial"/>
        </w:rPr>
        <w:fldChar w:fldCharType="end"/>
      </w:r>
    </w:p>
    <w:p w14:paraId="729386BE" w14:textId="77777777" w:rsidR="000A0D06" w:rsidRDefault="004B5C2D" w:rsidP="00A07C73">
      <w:pPr>
        <w:pStyle w:val="Titolo1"/>
      </w:pPr>
      <w:r w:rsidRPr="00095728">
        <w:rPr>
          <w:shd w:val="clear" w:color="auto" w:fill="FFFFFF"/>
        </w:rPr>
        <w:br w:type="page"/>
      </w:r>
      <w:bookmarkStart w:id="1" w:name="_Toc24619437"/>
      <w:r w:rsidR="000A0D06" w:rsidRPr="00095728">
        <w:lastRenderedPageBreak/>
        <w:t>Introduzione</w:t>
      </w:r>
      <w:bookmarkEnd w:id="1"/>
    </w:p>
    <w:p w14:paraId="20A52AAD" w14:textId="77777777" w:rsidR="00B22537" w:rsidRPr="00B22537" w:rsidRDefault="00B22537" w:rsidP="00B22537">
      <w:pPr>
        <w:rPr>
          <w:lang w:eastAsia="ko-KR"/>
        </w:rPr>
      </w:pPr>
      <w:r>
        <w:rPr>
          <w:lang w:eastAsia="ko-KR"/>
        </w:rPr>
        <w:t>Il presente documento descrive la funzionalità “Ordinamento automatico corsi”, le modalità di intervento che saranno intraprese e l’impatto sul portale di tale aggiornamento.</w:t>
      </w:r>
    </w:p>
    <w:p w14:paraId="7B62F367" w14:textId="77777777" w:rsidR="000A0D06" w:rsidRPr="00283DC7" w:rsidRDefault="000A0D06" w:rsidP="000A0D06">
      <w:pPr>
        <w:pStyle w:val="SottotitoloOW"/>
        <w:numPr>
          <w:ilvl w:val="1"/>
          <w:numId w:val="43"/>
        </w:numPr>
      </w:pPr>
      <w:bookmarkStart w:id="2" w:name="_Documenti_esterni"/>
      <w:bookmarkStart w:id="3" w:name="_Toc13150631"/>
      <w:bookmarkStart w:id="4" w:name="_Toc13150947"/>
      <w:bookmarkStart w:id="5" w:name="_Toc24619438"/>
      <w:bookmarkEnd w:id="2"/>
      <w:r w:rsidRPr="00095728">
        <w:t>Documenti esterni</w:t>
      </w:r>
      <w:bookmarkEnd w:id="3"/>
      <w:bookmarkEnd w:id="4"/>
      <w:bookmarkEnd w:id="5"/>
    </w:p>
    <w:tbl>
      <w:tblPr>
        <w:tblW w:w="5008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1026"/>
        <w:gridCol w:w="4481"/>
        <w:gridCol w:w="1435"/>
        <w:gridCol w:w="1612"/>
        <w:gridCol w:w="1090"/>
      </w:tblGrid>
      <w:tr w:rsidR="009B7A7E" w:rsidRPr="000A0D06" w14:paraId="6932D643" w14:textId="77777777" w:rsidTr="009B7A7E">
        <w:trPr>
          <w:cantSplit/>
          <w:trHeight w:val="440"/>
          <w:tblHeader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6A6A6"/>
              <w:right w:val="single" w:sz="4" w:space="0" w:color="auto"/>
            </w:tcBorders>
            <w:shd w:val="clear" w:color="auto" w:fill="0073AE"/>
            <w:vAlign w:val="center"/>
            <w:hideMark/>
          </w:tcPr>
          <w:p w14:paraId="1E20BE57" w14:textId="77777777" w:rsidR="000A0D06" w:rsidRPr="009B7A7E" w:rsidRDefault="000A0D06" w:rsidP="006E48AF">
            <w:pPr>
              <w:pStyle w:val="TableHeading"/>
              <w:jc w:val="center"/>
              <w:rPr>
                <w:color w:val="323E4F"/>
                <w:sz w:val="16"/>
                <w:lang w:val="it-IT"/>
              </w:rPr>
            </w:pPr>
            <w:r w:rsidRPr="009B7A7E">
              <w:rPr>
                <w:color w:val="FFFFFF"/>
                <w:sz w:val="16"/>
                <w:lang w:val="it-IT"/>
              </w:rPr>
              <w:t>DOCUMENTI ESTERNI</w:t>
            </w:r>
          </w:p>
        </w:tc>
      </w:tr>
      <w:tr w:rsidR="000A0D06" w:rsidRPr="000A0D06" w14:paraId="5AF24CFC" w14:textId="77777777" w:rsidTr="009B7A7E">
        <w:trPr>
          <w:cantSplit/>
          <w:tblHeader/>
        </w:trPr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3D0"/>
            <w:vAlign w:val="bottom"/>
            <w:hideMark/>
          </w:tcPr>
          <w:p w14:paraId="5E52AD31" w14:textId="77777777" w:rsidR="000A0D06" w:rsidRPr="0050260F" w:rsidRDefault="000A0D06" w:rsidP="006E48AF">
            <w:pPr>
              <w:pStyle w:val="TableHeading"/>
              <w:jc w:val="center"/>
              <w:rPr>
                <w:color w:val="FFFFFF"/>
                <w:sz w:val="16"/>
                <w:lang w:val="it-IT"/>
              </w:rPr>
            </w:pPr>
            <w:r w:rsidRPr="0050260F">
              <w:rPr>
                <w:color w:val="FFFFFF"/>
                <w:sz w:val="16"/>
                <w:lang w:val="it-IT"/>
              </w:rPr>
              <w:t>RIF.</w:t>
            </w:r>
          </w:p>
        </w:tc>
        <w:tc>
          <w:tcPr>
            <w:tcW w:w="2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3D0"/>
            <w:vAlign w:val="bottom"/>
          </w:tcPr>
          <w:p w14:paraId="24CB1D60" w14:textId="77777777" w:rsidR="000A0D06" w:rsidRPr="0050260F" w:rsidRDefault="000A0D06" w:rsidP="006E48AF">
            <w:pPr>
              <w:pStyle w:val="TableHeading"/>
              <w:rPr>
                <w:color w:val="FFFFFF"/>
                <w:sz w:val="16"/>
                <w:lang w:val="it-IT"/>
              </w:rPr>
            </w:pPr>
            <w:r w:rsidRPr="0050260F">
              <w:rPr>
                <w:color w:val="FFFFFF"/>
                <w:sz w:val="16"/>
                <w:lang w:val="it-IT"/>
              </w:rPr>
              <w:t>DOCUMENTO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3D0"/>
            <w:vAlign w:val="bottom"/>
            <w:hideMark/>
          </w:tcPr>
          <w:p w14:paraId="1F32A6EC" w14:textId="77777777" w:rsidR="000A0D06" w:rsidRPr="0050260F" w:rsidRDefault="000A0D06" w:rsidP="006E48AF">
            <w:pPr>
              <w:pStyle w:val="TableHeading"/>
              <w:jc w:val="center"/>
              <w:rPr>
                <w:color w:val="FFFFFF"/>
                <w:sz w:val="16"/>
                <w:lang w:val="it-IT"/>
              </w:rPr>
            </w:pPr>
            <w:r w:rsidRPr="0050260F">
              <w:rPr>
                <w:color w:val="FFFFFF"/>
                <w:sz w:val="16"/>
                <w:lang w:val="it-IT"/>
              </w:rPr>
              <w:t xml:space="preserve">DATA 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3D0"/>
            <w:vAlign w:val="bottom"/>
            <w:hideMark/>
          </w:tcPr>
          <w:p w14:paraId="753A644D" w14:textId="77777777" w:rsidR="000A0D06" w:rsidRPr="0050260F" w:rsidRDefault="000A0D06" w:rsidP="006E48AF">
            <w:pPr>
              <w:pStyle w:val="TableHeading"/>
              <w:jc w:val="center"/>
              <w:rPr>
                <w:color w:val="FFFFFF"/>
                <w:sz w:val="16"/>
                <w:lang w:val="it-IT"/>
              </w:rPr>
            </w:pPr>
            <w:r w:rsidRPr="0050260F">
              <w:rPr>
                <w:color w:val="FFFFFF"/>
                <w:sz w:val="16"/>
                <w:lang w:val="it-IT"/>
              </w:rPr>
              <w:t>DESCRIZIONE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3D0"/>
            <w:vAlign w:val="bottom"/>
            <w:hideMark/>
          </w:tcPr>
          <w:p w14:paraId="5C26E37E" w14:textId="77777777" w:rsidR="000A0D06" w:rsidRPr="0050260F" w:rsidRDefault="000A0D06" w:rsidP="006E48AF">
            <w:pPr>
              <w:pStyle w:val="TableHeading"/>
              <w:jc w:val="center"/>
              <w:rPr>
                <w:color w:val="FFFFFF"/>
                <w:sz w:val="16"/>
                <w:lang w:val="it-IT"/>
              </w:rPr>
            </w:pPr>
            <w:r w:rsidRPr="0050260F">
              <w:rPr>
                <w:color w:val="FFFFFF"/>
                <w:sz w:val="16"/>
                <w:lang w:val="it-IT"/>
              </w:rPr>
              <w:t>AUTHOR</w:t>
            </w:r>
          </w:p>
        </w:tc>
      </w:tr>
      <w:tr w:rsidR="009B7A7E" w:rsidRPr="000A0D06" w14:paraId="7E25383D" w14:textId="77777777" w:rsidTr="009B7A7E">
        <w:trPr>
          <w:cantSplit/>
          <w:trHeight w:val="385"/>
        </w:trPr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05530" w14:textId="77777777" w:rsidR="000A0D06" w:rsidRPr="009B7A7E" w:rsidRDefault="000A0D06" w:rsidP="006E48AF">
            <w:pPr>
              <w:pStyle w:val="TableText"/>
              <w:jc w:val="center"/>
              <w:rPr>
                <w:color w:val="000000"/>
                <w:sz w:val="16"/>
              </w:rPr>
            </w:pPr>
          </w:p>
        </w:tc>
        <w:tc>
          <w:tcPr>
            <w:tcW w:w="2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0CCA9" w14:textId="77777777" w:rsidR="000A0D06" w:rsidRPr="009B7A7E" w:rsidRDefault="00283DC7" w:rsidP="006E48AF">
            <w:pPr>
              <w:pStyle w:val="TableText"/>
              <w:rPr>
                <w:color w:val="000000"/>
                <w:sz w:val="16"/>
              </w:rPr>
            </w:pPr>
            <w:r w:rsidRPr="009B7A7E">
              <w:rPr>
                <w:color w:val="000000"/>
                <w:sz w:val="16"/>
              </w:rPr>
              <w:t>N</w:t>
            </w:r>
            <w:r w:rsidR="000A0D06" w:rsidRPr="009B7A7E">
              <w:rPr>
                <w:color w:val="000000"/>
                <w:sz w:val="16"/>
              </w:rPr>
              <w:t>essuno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8280A" w14:textId="77777777" w:rsidR="000A0D06" w:rsidRPr="009B7A7E" w:rsidRDefault="000A0D06" w:rsidP="006E48AF">
            <w:pPr>
              <w:pStyle w:val="TableText"/>
              <w:jc w:val="center"/>
              <w:rPr>
                <w:color w:val="000000"/>
                <w:sz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4EDC3" w14:textId="77777777" w:rsidR="000A0D06" w:rsidRPr="009B7A7E" w:rsidRDefault="000A0D06" w:rsidP="006E48AF">
            <w:pPr>
              <w:pStyle w:val="TableText"/>
              <w:rPr>
                <w:color w:val="000000"/>
                <w:sz w:val="16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2326C" w14:textId="77777777" w:rsidR="000A0D06" w:rsidRPr="009B7A7E" w:rsidRDefault="000A0D06" w:rsidP="006E48AF">
            <w:pPr>
              <w:pStyle w:val="TableText"/>
              <w:rPr>
                <w:color w:val="000000"/>
                <w:sz w:val="16"/>
              </w:rPr>
            </w:pPr>
          </w:p>
        </w:tc>
      </w:tr>
      <w:tr w:rsidR="009B7A7E" w:rsidRPr="000A0D06" w14:paraId="1A586768" w14:textId="77777777" w:rsidTr="009B7A7E">
        <w:trPr>
          <w:cantSplit/>
          <w:trHeight w:val="385"/>
        </w:trPr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B88A6" w14:textId="77777777" w:rsidR="000A0D06" w:rsidRPr="009B7A7E" w:rsidRDefault="000A0D06" w:rsidP="006E48AF">
            <w:pPr>
              <w:pStyle w:val="TableText"/>
              <w:jc w:val="center"/>
              <w:rPr>
                <w:color w:val="000000"/>
                <w:sz w:val="16"/>
              </w:rPr>
            </w:pPr>
          </w:p>
        </w:tc>
        <w:tc>
          <w:tcPr>
            <w:tcW w:w="2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63853" w14:textId="77777777" w:rsidR="000A0D06" w:rsidRPr="009B7A7E" w:rsidRDefault="000A0D06" w:rsidP="006E48AF">
            <w:pPr>
              <w:pStyle w:val="TableText"/>
              <w:rPr>
                <w:color w:val="000000"/>
                <w:sz w:val="16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B90E9" w14:textId="77777777" w:rsidR="000A0D06" w:rsidRPr="009B7A7E" w:rsidRDefault="000A0D06" w:rsidP="006E48AF">
            <w:pPr>
              <w:pStyle w:val="TableText"/>
              <w:jc w:val="center"/>
              <w:rPr>
                <w:color w:val="000000"/>
                <w:sz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2FC6E" w14:textId="77777777" w:rsidR="000A0D06" w:rsidRPr="009B7A7E" w:rsidRDefault="000A0D06" w:rsidP="006E48AF">
            <w:pPr>
              <w:pStyle w:val="TableText"/>
              <w:rPr>
                <w:color w:val="000000"/>
                <w:sz w:val="16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AF43B" w14:textId="77777777" w:rsidR="000A0D06" w:rsidRPr="009B7A7E" w:rsidRDefault="000A0D06" w:rsidP="006E48AF">
            <w:pPr>
              <w:pStyle w:val="TableText"/>
              <w:rPr>
                <w:color w:val="000000"/>
                <w:sz w:val="16"/>
              </w:rPr>
            </w:pPr>
          </w:p>
        </w:tc>
      </w:tr>
    </w:tbl>
    <w:p w14:paraId="4C83D0E1" w14:textId="77777777" w:rsidR="00A07C73" w:rsidRDefault="000A0D06" w:rsidP="00A07C73">
      <w:pPr>
        <w:pStyle w:val="SottotitoloOW"/>
        <w:numPr>
          <w:ilvl w:val="1"/>
          <w:numId w:val="43"/>
        </w:numPr>
      </w:pPr>
      <w:bookmarkStart w:id="6" w:name="_Toc13150632"/>
      <w:bookmarkStart w:id="7" w:name="_Toc13150948"/>
      <w:bookmarkStart w:id="8" w:name="_Toc24619439"/>
      <w:bookmarkStart w:id="9" w:name="_Toc506753069"/>
      <w:r w:rsidRPr="00095728">
        <w:t>Glossario e convenzioni</w:t>
      </w:r>
      <w:bookmarkStart w:id="10" w:name="_Toc13150634"/>
      <w:bookmarkStart w:id="11" w:name="_Toc13150950"/>
      <w:bookmarkEnd w:id="6"/>
      <w:bookmarkEnd w:id="7"/>
      <w:bookmarkEnd w:id="8"/>
    </w:p>
    <w:p w14:paraId="77F1283E" w14:textId="77777777" w:rsidR="00B22537" w:rsidRDefault="00B22537" w:rsidP="00A07C73">
      <w:pPr>
        <w:jc w:val="left"/>
      </w:pPr>
      <w:r>
        <w:t>In data 13/11/19 viene richiesta la possibilità di ordinare alfabeticamente in automatico gli eventi all’interno delle categorie che vengono presentate agli utenti nell’offerta formativa e nel planning.</w:t>
      </w:r>
    </w:p>
    <w:p w14:paraId="79A1D0ED" w14:textId="77777777" w:rsidR="00A07C73" w:rsidRPr="00A07C73" w:rsidRDefault="00A07C73" w:rsidP="00A07C73">
      <w:pPr>
        <w:jc w:val="left"/>
        <w:rPr>
          <w:rFonts w:eastAsia="Times New Roman" w:cs="Arial"/>
          <w:b/>
          <w:bCs/>
          <w:iCs/>
          <w:color w:val="0093D0"/>
          <w:szCs w:val="22"/>
        </w:rPr>
      </w:pPr>
      <w:r>
        <w:br w:type="page"/>
      </w:r>
    </w:p>
    <w:p w14:paraId="4FD8FE6C" w14:textId="77777777" w:rsidR="00F330B8" w:rsidRPr="00352E06" w:rsidRDefault="00095728" w:rsidP="00A07C73">
      <w:pPr>
        <w:pStyle w:val="Titolo1"/>
      </w:pPr>
      <w:bookmarkStart w:id="12" w:name="_Toc24619440"/>
      <w:r>
        <w:lastRenderedPageBreak/>
        <w:t>Descrizione</w:t>
      </w:r>
      <w:r w:rsidR="00A07C73">
        <w:t xml:space="preserve"> interventi</w:t>
      </w:r>
      <w:bookmarkEnd w:id="12"/>
    </w:p>
    <w:bookmarkEnd w:id="10"/>
    <w:bookmarkEnd w:id="11"/>
    <w:p w14:paraId="52A5457B" w14:textId="77777777" w:rsidR="00B22537" w:rsidRDefault="00B22537" w:rsidP="00B22537"/>
    <w:p w14:paraId="29676E21" w14:textId="71154355" w:rsidR="00B22537" w:rsidRDefault="00B22537" w:rsidP="00B22537">
      <w:r>
        <w:t xml:space="preserve">La funzionalità si propone di implementare un automatismo che ordini </w:t>
      </w:r>
      <w:r w:rsidR="0030354D">
        <w:t xml:space="preserve">gli eventi </w:t>
      </w:r>
      <w:r>
        <w:t>creati all’interno di un planning o dell’offerta formativa in ordine alfabetico</w:t>
      </w:r>
      <w:r w:rsidR="00520EEB">
        <w:t xml:space="preserve"> ascendente</w:t>
      </w:r>
      <w:r>
        <w:t>.</w:t>
      </w:r>
    </w:p>
    <w:p w14:paraId="7FF8B7C9" w14:textId="77777777" w:rsidR="00D27035" w:rsidRDefault="00B22537" w:rsidP="00B22537">
      <w:r>
        <w:t>L’ordinamento viene eseguito solo al momento della visualizzazione degli eventi, e non viene pertanto salvato, se si inseriscono nuovi corsi verranno automaticamente posizionati all’altezza corretta.</w:t>
      </w:r>
    </w:p>
    <w:p w14:paraId="03AF8505" w14:textId="77777777" w:rsidR="00520EEB" w:rsidRDefault="00520EEB" w:rsidP="00B22537"/>
    <w:p w14:paraId="7F8ED2F9" w14:textId="28180428" w:rsidR="00D27035" w:rsidRDefault="00D27035" w:rsidP="00B22537">
      <w:r>
        <w:t>L’ordinamento viene eseguito secondo il seguente schema</w:t>
      </w:r>
      <w:r w:rsidR="00397176">
        <w:t xml:space="preserve"> (l’ordinamento viene eseguito </w:t>
      </w:r>
      <w:r w:rsidR="005573B4">
        <w:t>da un software terzo e non è pertanto possibile controllarne il comportamento</w:t>
      </w:r>
      <w:r w:rsidR="00397176">
        <w:t>)</w:t>
      </w:r>
      <w:r>
        <w:t>:</w:t>
      </w:r>
    </w:p>
    <w:p w14:paraId="2540A992" w14:textId="77777777" w:rsidR="00D27035" w:rsidRDefault="00D27035" w:rsidP="00D27035">
      <w:pPr>
        <w:pStyle w:val="Paragrafoelenco"/>
        <w:numPr>
          <w:ilvl w:val="0"/>
          <w:numId w:val="45"/>
        </w:numPr>
      </w:pPr>
      <w:r>
        <w:t>Caratteri speciali come “!”, “?”, “#”, “*”</w:t>
      </w:r>
    </w:p>
    <w:p w14:paraId="3CB61D7B" w14:textId="77777777" w:rsidR="00D27035" w:rsidRDefault="00D27035" w:rsidP="00D27035">
      <w:pPr>
        <w:pStyle w:val="Paragrafoelenco"/>
        <w:numPr>
          <w:ilvl w:val="0"/>
          <w:numId w:val="45"/>
        </w:numPr>
      </w:pPr>
      <w:r>
        <w:t>Numeri (</w:t>
      </w:r>
      <w:r w:rsidR="00520EEB">
        <w:t>In ordine</w:t>
      </w:r>
      <w:r>
        <w:t>)</w:t>
      </w:r>
    </w:p>
    <w:p w14:paraId="3195D08D" w14:textId="77777777" w:rsidR="00D27035" w:rsidRDefault="00D27035" w:rsidP="00D27035">
      <w:pPr>
        <w:pStyle w:val="Paragrafoelenco"/>
        <w:numPr>
          <w:ilvl w:val="0"/>
          <w:numId w:val="45"/>
        </w:numPr>
      </w:pPr>
      <w:r>
        <w:t>Caratteri speciali come “@”, “[”, “_”</w:t>
      </w:r>
    </w:p>
    <w:p w14:paraId="5B6E7508" w14:textId="77777777" w:rsidR="00D27035" w:rsidRDefault="00D27035" w:rsidP="00D27035">
      <w:pPr>
        <w:pStyle w:val="Paragrafoelenco"/>
        <w:numPr>
          <w:ilvl w:val="0"/>
          <w:numId w:val="45"/>
        </w:numPr>
      </w:pPr>
      <w:r>
        <w:t>Lettere (</w:t>
      </w:r>
      <w:proofErr w:type="spellStart"/>
      <w:r>
        <w:t>A-</w:t>
      </w:r>
      <w:proofErr w:type="gramStart"/>
      <w:r>
        <w:t>Z,a</w:t>
      </w:r>
      <w:proofErr w:type="gramEnd"/>
      <w:r>
        <w:t>-z</w:t>
      </w:r>
      <w:proofErr w:type="spellEnd"/>
      <w:r>
        <w:t>)</w:t>
      </w:r>
      <w:r w:rsidR="00520EEB">
        <w:t xml:space="preserve"> (in ordine)</w:t>
      </w:r>
    </w:p>
    <w:p w14:paraId="378C9C82" w14:textId="77777777" w:rsidR="00D27035" w:rsidRDefault="00D27035" w:rsidP="00D27035">
      <w:pPr>
        <w:pStyle w:val="Paragrafoelenco"/>
        <w:numPr>
          <w:ilvl w:val="0"/>
          <w:numId w:val="45"/>
        </w:numPr>
      </w:pPr>
      <w:r>
        <w:t>Caratteri speciali come “{”, “à”</w:t>
      </w:r>
    </w:p>
    <w:p w14:paraId="285CF095" w14:textId="77777777" w:rsidR="00520EEB" w:rsidRDefault="00520EEB" w:rsidP="00520EEB"/>
    <w:p w14:paraId="1086574D" w14:textId="77777777" w:rsidR="00520EEB" w:rsidRDefault="00520EEB" w:rsidP="00520EEB">
      <w:r>
        <w:t>La funzionalità sarà attiva per le interfacce “Gestione offerta formativa” e “Gestione planning” (sia utenti che ufficio formazione).</w:t>
      </w:r>
    </w:p>
    <w:p w14:paraId="0CCFF047" w14:textId="77777777" w:rsidR="001202BC" w:rsidRPr="000A4331" w:rsidRDefault="009B7A7E" w:rsidP="00520EEB">
      <w:pPr>
        <w:pStyle w:val="Titolo1"/>
      </w:pPr>
      <w:bookmarkStart w:id="13" w:name="_GoBack"/>
      <w:bookmarkEnd w:id="13"/>
      <w:r>
        <w:br w:type="page"/>
      </w:r>
      <w:bookmarkStart w:id="14" w:name="_Toc24619441"/>
      <w:r w:rsidR="001202BC" w:rsidRPr="000A4331">
        <w:lastRenderedPageBreak/>
        <w:t>Altro</w:t>
      </w:r>
      <w:bookmarkEnd w:id="14"/>
    </w:p>
    <w:p w14:paraId="20419C53" w14:textId="77777777" w:rsidR="001202BC" w:rsidRPr="00095728" w:rsidRDefault="001202BC" w:rsidP="00095728">
      <w:pPr>
        <w:pStyle w:val="SottotitoloOW"/>
        <w:numPr>
          <w:ilvl w:val="1"/>
          <w:numId w:val="43"/>
        </w:numPr>
      </w:pPr>
      <w:bookmarkStart w:id="15" w:name="_Toc13150638"/>
      <w:bookmarkStart w:id="16" w:name="_Toc13150954"/>
      <w:bookmarkStart w:id="17" w:name="_Toc24619442"/>
      <w:r w:rsidRPr="00095728">
        <w:t>Requisiti non funzionali</w:t>
      </w:r>
      <w:bookmarkEnd w:id="15"/>
      <w:bookmarkEnd w:id="16"/>
      <w:bookmarkEnd w:id="17"/>
    </w:p>
    <w:p w14:paraId="1016EF67" w14:textId="77777777" w:rsidR="001202BC" w:rsidRPr="00095728" w:rsidRDefault="001202BC" w:rsidP="00095728">
      <w:pPr>
        <w:pStyle w:val="SottotitoloOW"/>
        <w:numPr>
          <w:ilvl w:val="1"/>
          <w:numId w:val="43"/>
        </w:numPr>
      </w:pPr>
      <w:bookmarkStart w:id="18" w:name="_Toc13150642"/>
      <w:bookmarkStart w:id="19" w:name="_Toc13150958"/>
      <w:bookmarkStart w:id="20" w:name="_Toc24619443"/>
      <w:r w:rsidRPr="00095728">
        <w:t>Vincoli e assunzioni</w:t>
      </w:r>
      <w:bookmarkEnd w:id="18"/>
      <w:bookmarkEnd w:id="19"/>
      <w:bookmarkEnd w:id="20"/>
    </w:p>
    <w:p w14:paraId="5AEAEE53" w14:textId="77777777" w:rsidR="001202BC" w:rsidRPr="00283DC7" w:rsidRDefault="001202BC" w:rsidP="00283DC7">
      <w:pPr>
        <w:pStyle w:val="SottotitoloOW"/>
        <w:numPr>
          <w:ilvl w:val="1"/>
          <w:numId w:val="43"/>
        </w:numPr>
      </w:pPr>
      <w:bookmarkStart w:id="21" w:name="_Toc13150643"/>
      <w:bookmarkStart w:id="22" w:name="_Toc13150959"/>
      <w:bookmarkStart w:id="23" w:name="_Toc24619444"/>
      <w:r w:rsidRPr="00095728">
        <w:t>Punti aperti</w:t>
      </w:r>
      <w:bookmarkEnd w:id="21"/>
      <w:bookmarkEnd w:id="22"/>
      <w:bookmarkEnd w:id="23"/>
    </w:p>
    <w:p w14:paraId="01C5D0EE" w14:textId="77777777" w:rsidR="00F330B8" w:rsidRDefault="004B5C2D" w:rsidP="00A07C73">
      <w:pPr>
        <w:pStyle w:val="Titolo1"/>
      </w:pPr>
      <w:r>
        <w:br w:type="page"/>
      </w:r>
      <w:bookmarkStart w:id="24" w:name="_Toc24619445"/>
      <w:r>
        <w:lastRenderedPageBreak/>
        <w:t>A</w:t>
      </w:r>
      <w:r w:rsidRPr="004B5C2D">
        <w:t>utorizzazione e firma di avvenuta ricezione</w:t>
      </w:r>
      <w:bookmarkEnd w:id="24"/>
    </w:p>
    <w:p w14:paraId="1CECE7B8" w14:textId="77777777" w:rsidR="0057064C" w:rsidRDefault="0057064C" w:rsidP="0057064C">
      <w:pPr>
        <w:tabs>
          <w:tab w:val="left" w:pos="2490"/>
        </w:tabs>
        <w:rPr>
          <w:rFonts w:cs="Arial"/>
        </w:rPr>
      </w:pPr>
    </w:p>
    <w:p w14:paraId="47824C98" w14:textId="77777777" w:rsidR="0057064C" w:rsidRPr="0057064C" w:rsidRDefault="0057064C" w:rsidP="0057064C">
      <w:pPr>
        <w:tabs>
          <w:tab w:val="left" w:pos="2490"/>
        </w:tabs>
        <w:rPr>
          <w:rFonts w:cs="Arial"/>
        </w:rPr>
      </w:pPr>
      <w:r w:rsidRPr="0057064C">
        <w:rPr>
          <w:rFonts w:cs="Arial"/>
        </w:rPr>
        <w:t>In qualità di _______________________________________ per l’azienda ______________________________ avendo letto con attenzione il presente documento, affermo che:</w:t>
      </w:r>
    </w:p>
    <w:p w14:paraId="6CC15063" w14:textId="77777777" w:rsidR="0057064C" w:rsidRPr="0057064C" w:rsidRDefault="0057064C" w:rsidP="0057064C">
      <w:pPr>
        <w:tabs>
          <w:tab w:val="left" w:pos="2490"/>
        </w:tabs>
        <w:rPr>
          <w:rFonts w:cs="Arial"/>
        </w:rPr>
      </w:pPr>
    </w:p>
    <w:p w14:paraId="4F35D8C1" w14:textId="77777777" w:rsidR="0057064C" w:rsidRPr="0057064C" w:rsidRDefault="0057064C" w:rsidP="0057064C">
      <w:pPr>
        <w:tabs>
          <w:tab w:val="left" w:pos="2490"/>
        </w:tabs>
        <w:rPr>
          <w:rFonts w:cs="Arial"/>
        </w:rPr>
      </w:pPr>
      <w:r w:rsidRPr="0057064C">
        <w:rPr>
          <w:rFonts w:cs="Arial"/>
        </w:rPr>
        <w:t>___ Il documento è accettato e convalidato, pertanto autorizzo l’avvio dei lavori per l’implementazione di quanto descritto, e sono consapevole che qualsiasi futura richiesta inerente alla funzionalità riportata che differisca da quanto descritto nel presente documento sarà a considerarsi come una nuova richiesta di intervento.</w:t>
      </w:r>
    </w:p>
    <w:p w14:paraId="5FC94871" w14:textId="77777777" w:rsidR="0057064C" w:rsidRPr="0057064C" w:rsidRDefault="0057064C" w:rsidP="0057064C">
      <w:pPr>
        <w:tabs>
          <w:tab w:val="left" w:pos="2490"/>
        </w:tabs>
        <w:rPr>
          <w:rFonts w:cs="Arial"/>
        </w:rPr>
      </w:pPr>
    </w:p>
    <w:p w14:paraId="47ECF935" w14:textId="77777777" w:rsidR="0057064C" w:rsidRPr="0057064C" w:rsidRDefault="0057064C" w:rsidP="0057064C">
      <w:pPr>
        <w:tabs>
          <w:tab w:val="left" w:pos="2490"/>
        </w:tabs>
        <w:rPr>
          <w:rFonts w:cs="Arial"/>
        </w:rPr>
      </w:pPr>
    </w:p>
    <w:p w14:paraId="69213E25" w14:textId="77777777" w:rsidR="0057064C" w:rsidRPr="0057064C" w:rsidRDefault="0057064C" w:rsidP="0057064C">
      <w:pPr>
        <w:tabs>
          <w:tab w:val="left" w:pos="2490"/>
        </w:tabs>
        <w:rPr>
          <w:rFonts w:cs="Arial"/>
        </w:rPr>
      </w:pPr>
      <w:r w:rsidRPr="0057064C">
        <w:rPr>
          <w:rFonts w:cs="Arial"/>
        </w:rPr>
        <w:t>___ Il documento e/o quanto descritto in esso è accettato e convalidato solo in parte, ed è pertanto da rivedere.</w:t>
      </w:r>
    </w:p>
    <w:p w14:paraId="3B59EDC1" w14:textId="77777777" w:rsidR="0057064C" w:rsidRPr="0057064C" w:rsidRDefault="0057064C" w:rsidP="0057064C">
      <w:pPr>
        <w:tabs>
          <w:tab w:val="left" w:pos="2490"/>
        </w:tabs>
        <w:rPr>
          <w:rFonts w:cs="Arial"/>
        </w:rPr>
      </w:pPr>
    </w:p>
    <w:p w14:paraId="0402D690" w14:textId="77777777" w:rsidR="0057064C" w:rsidRPr="0057064C" w:rsidRDefault="0057064C" w:rsidP="0057064C">
      <w:pPr>
        <w:tabs>
          <w:tab w:val="left" w:pos="2490"/>
        </w:tabs>
        <w:rPr>
          <w:rFonts w:cs="Arial"/>
        </w:rPr>
      </w:pPr>
    </w:p>
    <w:p w14:paraId="7BEE16CB" w14:textId="77777777" w:rsidR="0057064C" w:rsidRPr="0057064C" w:rsidRDefault="0057064C" w:rsidP="0057064C">
      <w:pPr>
        <w:tabs>
          <w:tab w:val="left" w:pos="2490"/>
        </w:tabs>
        <w:rPr>
          <w:rFonts w:cs="Arial"/>
        </w:rPr>
      </w:pPr>
      <w:r w:rsidRPr="0057064C">
        <w:rPr>
          <w:rFonts w:cs="Arial"/>
        </w:rPr>
        <w:t>___ Il documento e quanto descritto è respinto.</w:t>
      </w:r>
    </w:p>
    <w:p w14:paraId="77ED6AB2" w14:textId="77777777" w:rsidR="0057064C" w:rsidRPr="0057064C" w:rsidRDefault="0057064C" w:rsidP="0057064C">
      <w:pPr>
        <w:tabs>
          <w:tab w:val="left" w:pos="2490"/>
        </w:tabs>
        <w:rPr>
          <w:rFonts w:cs="Arial"/>
        </w:rPr>
      </w:pPr>
    </w:p>
    <w:p w14:paraId="6A231FBB" w14:textId="77777777" w:rsidR="0057064C" w:rsidRPr="0057064C" w:rsidRDefault="0057064C" w:rsidP="0057064C">
      <w:pPr>
        <w:pBdr>
          <w:bottom w:val="single" w:sz="12" w:space="1" w:color="auto"/>
        </w:pBdr>
        <w:tabs>
          <w:tab w:val="left" w:pos="2490"/>
        </w:tabs>
        <w:rPr>
          <w:rFonts w:cs="Arial"/>
          <w:color w:val="2E74B5"/>
        </w:rPr>
      </w:pPr>
    </w:p>
    <w:p w14:paraId="60852684" w14:textId="77777777" w:rsidR="0057064C" w:rsidRPr="0057064C" w:rsidRDefault="0057064C" w:rsidP="0057064C">
      <w:pPr>
        <w:rPr>
          <w:rFonts w:cs="Arial"/>
          <w:color w:val="2E74B5"/>
        </w:rPr>
      </w:pPr>
    </w:p>
    <w:p w14:paraId="6F239122" w14:textId="77777777" w:rsidR="0057064C" w:rsidRPr="0057064C" w:rsidRDefault="0057064C" w:rsidP="0057064C">
      <w:pPr>
        <w:tabs>
          <w:tab w:val="left" w:pos="2835"/>
        </w:tabs>
        <w:rPr>
          <w:rFonts w:cs="Arial"/>
        </w:rPr>
      </w:pPr>
    </w:p>
    <w:p w14:paraId="4283B6DE" w14:textId="77777777" w:rsidR="0057064C" w:rsidRPr="0057064C" w:rsidRDefault="0057064C" w:rsidP="0057064C">
      <w:pPr>
        <w:tabs>
          <w:tab w:val="left" w:pos="2835"/>
          <w:tab w:val="left" w:pos="6480"/>
        </w:tabs>
        <w:rPr>
          <w:rFonts w:cs="Arial"/>
        </w:rPr>
      </w:pPr>
      <w:r w:rsidRPr="0057064C">
        <w:rPr>
          <w:rFonts w:cs="Arial"/>
        </w:rPr>
        <w:t>_______________________</w:t>
      </w:r>
      <w:r>
        <w:rPr>
          <w:rFonts w:cs="Arial"/>
        </w:rPr>
        <w:t xml:space="preserve">                                                    </w:t>
      </w:r>
      <w:r w:rsidRPr="0057064C">
        <w:rPr>
          <w:rFonts w:cs="Arial"/>
        </w:rPr>
        <w:t xml:space="preserve">_______________________ </w:t>
      </w:r>
    </w:p>
    <w:p w14:paraId="520B43AE" w14:textId="77777777" w:rsidR="0057064C" w:rsidRPr="0057064C" w:rsidRDefault="0057064C" w:rsidP="0057064C">
      <w:pPr>
        <w:tabs>
          <w:tab w:val="left" w:pos="6480"/>
        </w:tabs>
        <w:rPr>
          <w:rFonts w:cs="Arial"/>
        </w:rPr>
      </w:pPr>
      <w:r w:rsidRPr="0057064C">
        <w:rPr>
          <w:rFonts w:cs="Arial"/>
        </w:rPr>
        <w:t>NOME</w:t>
      </w:r>
      <w:r>
        <w:rPr>
          <w:rFonts w:cs="Arial"/>
        </w:rPr>
        <w:tab/>
        <w:t xml:space="preserve"> </w:t>
      </w:r>
      <w:r w:rsidRPr="0057064C">
        <w:rPr>
          <w:rFonts w:cs="Arial"/>
        </w:rPr>
        <w:t>COGNOME</w:t>
      </w:r>
    </w:p>
    <w:p w14:paraId="15304CAB" w14:textId="77777777" w:rsidR="0057064C" w:rsidRPr="0057064C" w:rsidRDefault="0057064C" w:rsidP="0057064C">
      <w:pPr>
        <w:tabs>
          <w:tab w:val="left" w:pos="2835"/>
        </w:tabs>
        <w:rPr>
          <w:rFonts w:cs="Arial"/>
        </w:rPr>
      </w:pPr>
    </w:p>
    <w:p w14:paraId="78FA0985" w14:textId="77777777" w:rsidR="0057064C" w:rsidRPr="0057064C" w:rsidRDefault="0057064C" w:rsidP="0057064C">
      <w:pPr>
        <w:tabs>
          <w:tab w:val="left" w:pos="2835"/>
        </w:tabs>
        <w:rPr>
          <w:rFonts w:cs="Arial"/>
        </w:rPr>
      </w:pPr>
    </w:p>
    <w:p w14:paraId="2B4C2582" w14:textId="77777777" w:rsidR="0057064C" w:rsidRPr="0057064C" w:rsidRDefault="0057064C" w:rsidP="0057064C">
      <w:pPr>
        <w:tabs>
          <w:tab w:val="left" w:pos="2835"/>
          <w:tab w:val="left" w:pos="6480"/>
        </w:tabs>
        <w:rPr>
          <w:rFonts w:cs="Arial"/>
        </w:rPr>
      </w:pPr>
      <w:r w:rsidRPr="0057064C">
        <w:rPr>
          <w:rFonts w:cs="Arial"/>
        </w:rPr>
        <w:t xml:space="preserve">_______________________ </w:t>
      </w:r>
      <w:r w:rsidRPr="0057064C">
        <w:rPr>
          <w:rFonts w:cs="Arial"/>
        </w:rPr>
        <w:tab/>
      </w:r>
      <w:r>
        <w:rPr>
          <w:rFonts w:cs="Arial"/>
        </w:rPr>
        <w:t xml:space="preserve"> </w:t>
      </w:r>
      <w:r w:rsidRPr="0057064C">
        <w:rPr>
          <w:rFonts w:cs="Arial"/>
        </w:rPr>
        <w:t xml:space="preserve">_______________________  </w:t>
      </w:r>
    </w:p>
    <w:p w14:paraId="2347BF2D" w14:textId="77777777" w:rsidR="00352E06" w:rsidRPr="0057064C" w:rsidRDefault="0057064C" w:rsidP="00352E06">
      <w:pPr>
        <w:tabs>
          <w:tab w:val="left" w:pos="2835"/>
          <w:tab w:val="left" w:pos="6480"/>
        </w:tabs>
        <w:rPr>
          <w:rFonts w:cs="Arial"/>
        </w:rPr>
      </w:pPr>
      <w:r w:rsidRPr="0057064C">
        <w:rPr>
          <w:rFonts w:cs="Arial"/>
        </w:rPr>
        <w:t xml:space="preserve">FIRMA </w:t>
      </w:r>
      <w:r w:rsidRPr="0057064C">
        <w:rPr>
          <w:rFonts w:cs="Arial"/>
        </w:rPr>
        <w:tab/>
      </w:r>
      <w:r w:rsidRPr="0057064C">
        <w:rPr>
          <w:rFonts w:cs="Arial"/>
        </w:rPr>
        <w:tab/>
      </w:r>
      <w:r>
        <w:rPr>
          <w:rFonts w:cs="Arial"/>
        </w:rPr>
        <w:t xml:space="preserve"> </w:t>
      </w:r>
      <w:r w:rsidRPr="0057064C">
        <w:rPr>
          <w:rFonts w:cs="Arial"/>
        </w:rPr>
        <w:t>DATA</w:t>
      </w:r>
      <w:bookmarkEnd w:id="9"/>
    </w:p>
    <w:sectPr w:rsidR="00352E06" w:rsidRPr="0057064C" w:rsidSect="0050614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560" w:right="1133" w:bottom="1560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EDFB15" w14:textId="77777777" w:rsidR="00403049" w:rsidRDefault="00403049">
      <w:r>
        <w:separator/>
      </w:r>
    </w:p>
  </w:endnote>
  <w:endnote w:type="continuationSeparator" w:id="0">
    <w:p w14:paraId="332B2C31" w14:textId="77777777" w:rsidR="00403049" w:rsidRDefault="00403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C3D84D" w14:textId="77777777" w:rsidR="009D2DBD" w:rsidRDefault="009D2DBD" w:rsidP="00D06527">
    <w:pPr>
      <w:pStyle w:val="Pidipagina"/>
      <w:framePr w:wrap="none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>
      <w:rPr>
        <w:rStyle w:val="Numeropagina"/>
      </w:rPr>
      <w:fldChar w:fldCharType="end"/>
    </w:r>
  </w:p>
  <w:p w14:paraId="4D4DBCA4" w14:textId="77777777" w:rsidR="00FB14C8" w:rsidRDefault="00FB14C8" w:rsidP="009D2DBD">
    <w:pPr>
      <w:pStyle w:val="Pidipagina"/>
      <w:framePr w:wrap="none" w:vAnchor="text" w:hAnchor="margin" w:xAlign="right" w:y="1"/>
      <w:ind w:right="360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>
      <w:rPr>
        <w:rStyle w:val="Numeropagina"/>
      </w:rPr>
      <w:fldChar w:fldCharType="end"/>
    </w:r>
  </w:p>
  <w:p w14:paraId="3A4AC209" w14:textId="77777777" w:rsidR="00FB14C8" w:rsidRDefault="00FB14C8" w:rsidP="00FB14C8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top w:w="108" w:type="dxa"/>
        <w:bottom w:w="108" w:type="dxa"/>
      </w:tblCellMar>
      <w:tblLook w:val="04A0" w:firstRow="1" w:lastRow="0" w:firstColumn="1" w:lastColumn="0" w:noHBand="0" w:noVBand="1"/>
    </w:tblPr>
    <w:tblGrid>
      <w:gridCol w:w="7650"/>
      <w:gridCol w:w="1979"/>
    </w:tblGrid>
    <w:tr w:rsidR="00A14983" w:rsidRPr="00352E06" w14:paraId="76AF6574" w14:textId="77777777" w:rsidTr="00A14983">
      <w:tc>
        <w:tcPr>
          <w:tcW w:w="7650" w:type="dxa"/>
          <w:shd w:val="clear" w:color="auto" w:fill="auto"/>
          <w:vAlign w:val="center"/>
        </w:tcPr>
        <w:p w14:paraId="3CDAB250" w14:textId="77777777" w:rsidR="00352E06" w:rsidRPr="00352E06" w:rsidRDefault="00352E06" w:rsidP="00A14983">
          <w:pPr>
            <w:tabs>
              <w:tab w:val="center" w:pos="4819"/>
              <w:tab w:val="left" w:pos="7483"/>
              <w:tab w:val="right" w:pos="9638"/>
            </w:tabs>
            <w:ind w:right="360"/>
            <w:rPr>
              <w:rFonts w:cs="Arial"/>
              <w:b/>
              <w:color w:val="000000"/>
              <w:sz w:val="20"/>
              <w:szCs w:val="20"/>
            </w:rPr>
          </w:pPr>
          <w:r w:rsidRPr="00A14983">
            <w:rPr>
              <w:rFonts w:cs="Arial"/>
              <w:b/>
              <w:color w:val="000000"/>
              <w:sz w:val="20"/>
              <w:szCs w:val="20"/>
            </w:rPr>
            <w:t>Analisi Funzionale</w:t>
          </w:r>
        </w:p>
        <w:p w14:paraId="2CF77A02" w14:textId="77777777" w:rsidR="00352E06" w:rsidRPr="00352E06" w:rsidRDefault="00352E06" w:rsidP="00A14983">
          <w:pPr>
            <w:tabs>
              <w:tab w:val="center" w:pos="4819"/>
              <w:tab w:val="left" w:pos="7483"/>
              <w:tab w:val="right" w:pos="9638"/>
            </w:tabs>
            <w:ind w:right="360"/>
            <w:rPr>
              <w:rFonts w:cs="Arial"/>
              <w:b/>
              <w:color w:val="000000"/>
              <w:sz w:val="20"/>
              <w:szCs w:val="20"/>
            </w:rPr>
          </w:pPr>
          <w:r w:rsidRPr="00A14983">
            <w:rPr>
              <w:rFonts w:cs="Arial"/>
              <w:color w:val="000000"/>
              <w:sz w:val="20"/>
              <w:szCs w:val="20"/>
            </w:rPr>
            <w:t>Strumento: Gestione Team Report - 9 ottobre 2019</w:t>
          </w:r>
        </w:p>
      </w:tc>
      <w:tc>
        <w:tcPr>
          <w:tcW w:w="1979" w:type="dxa"/>
          <w:shd w:val="clear" w:color="auto" w:fill="auto"/>
          <w:vAlign w:val="center"/>
        </w:tcPr>
        <w:p w14:paraId="2D107B7D" w14:textId="77777777" w:rsidR="00352E06" w:rsidRPr="00352E06" w:rsidRDefault="00352E06" w:rsidP="00A14983">
          <w:pPr>
            <w:jc w:val="right"/>
            <w:rPr>
              <w:b/>
              <w:bCs/>
              <w:sz w:val="20"/>
              <w:szCs w:val="20"/>
            </w:rPr>
          </w:pPr>
          <w:r w:rsidRPr="00352E06">
            <w:rPr>
              <w:b/>
              <w:bCs/>
              <w:sz w:val="20"/>
              <w:szCs w:val="20"/>
            </w:rPr>
            <w:t>OpenWorks</w:t>
          </w:r>
        </w:p>
        <w:p w14:paraId="6C5E3F4D" w14:textId="77777777" w:rsidR="00352E06" w:rsidRPr="00352E06" w:rsidRDefault="00352E06" w:rsidP="00A14983">
          <w:pPr>
            <w:jc w:val="right"/>
            <w:rPr>
              <w:b/>
              <w:bCs/>
              <w:sz w:val="20"/>
              <w:szCs w:val="20"/>
            </w:rPr>
          </w:pPr>
          <w:r w:rsidRPr="00352E06">
            <w:rPr>
              <w:rFonts w:cs="Arial"/>
              <w:sz w:val="20"/>
              <w:szCs w:val="20"/>
            </w:rPr>
            <w:t>www.openworks.it</w:t>
          </w:r>
        </w:p>
      </w:tc>
    </w:tr>
    <w:tr w:rsidR="00A14983" w:rsidRPr="00352E06" w14:paraId="794B2076" w14:textId="77777777" w:rsidTr="00A14983">
      <w:tc>
        <w:tcPr>
          <w:tcW w:w="7650" w:type="dxa"/>
          <w:shd w:val="clear" w:color="auto" w:fill="auto"/>
          <w:vAlign w:val="center"/>
        </w:tcPr>
        <w:p w14:paraId="41D41657" w14:textId="77777777" w:rsidR="00352E06" w:rsidRPr="00352E06" w:rsidRDefault="00352E06" w:rsidP="00A14983">
          <w:pPr>
            <w:tabs>
              <w:tab w:val="center" w:pos="4819"/>
              <w:tab w:val="left" w:pos="7483"/>
              <w:tab w:val="right" w:pos="9638"/>
            </w:tabs>
            <w:ind w:right="360"/>
            <w:rPr>
              <w:rFonts w:cs="Arial"/>
              <w:b/>
              <w:color w:val="000000"/>
              <w:sz w:val="20"/>
              <w:szCs w:val="20"/>
            </w:rPr>
          </w:pPr>
          <w:r w:rsidRPr="00352E06">
            <w:rPr>
              <w:rFonts w:cs="Arial"/>
              <w:sz w:val="18"/>
              <w:szCs w:val="18"/>
              <w:lang w:val="x-none"/>
            </w:rPr>
            <w:t>Rif. Doc.: OW</w:t>
          </w:r>
          <w:r w:rsidRPr="00352E06">
            <w:rPr>
              <w:rFonts w:cs="Arial"/>
              <w:sz w:val="18"/>
              <w:szCs w:val="18"/>
            </w:rPr>
            <w:t>10</w:t>
          </w:r>
          <w:r w:rsidRPr="00352E06">
            <w:rPr>
              <w:rFonts w:cs="Arial"/>
              <w:sz w:val="18"/>
              <w:szCs w:val="18"/>
              <w:lang w:val="x-none"/>
            </w:rPr>
            <w:t>/</w:t>
          </w:r>
          <w:r w:rsidRPr="00352E06">
            <w:rPr>
              <w:rFonts w:cs="Arial"/>
              <w:sz w:val="18"/>
              <w:szCs w:val="18"/>
            </w:rPr>
            <w:t>19</w:t>
          </w:r>
          <w:r w:rsidRPr="00352E06">
            <w:rPr>
              <w:rFonts w:cs="Arial"/>
              <w:sz w:val="18"/>
              <w:szCs w:val="18"/>
              <w:lang w:val="x-none"/>
            </w:rPr>
            <w:t>-</w:t>
          </w:r>
          <w:r w:rsidRPr="00352E06">
            <w:rPr>
              <w:rFonts w:cs="Arial"/>
              <w:sz w:val="18"/>
              <w:szCs w:val="18"/>
            </w:rPr>
            <w:t>09</w:t>
          </w:r>
          <w:r w:rsidRPr="00352E06">
            <w:rPr>
              <w:rFonts w:cs="Arial"/>
              <w:sz w:val="18"/>
              <w:szCs w:val="18"/>
              <w:lang w:val="x-none"/>
            </w:rPr>
            <w:t>/10/1</w:t>
          </w:r>
          <w:r w:rsidRPr="00352E06">
            <w:rPr>
              <w:rFonts w:cs="Arial"/>
              <w:sz w:val="18"/>
              <w:szCs w:val="18"/>
            </w:rPr>
            <w:t>9</w:t>
          </w:r>
          <w:r w:rsidRPr="00352E06">
            <w:rPr>
              <w:rFonts w:cs="Arial"/>
              <w:sz w:val="18"/>
              <w:szCs w:val="18"/>
              <w:lang w:val="x-none"/>
            </w:rPr>
            <w:t>-</w:t>
          </w:r>
          <w:r w:rsidRPr="00352E06">
            <w:rPr>
              <w:rFonts w:cs="Arial"/>
              <w:sz w:val="18"/>
              <w:szCs w:val="18"/>
            </w:rPr>
            <w:t>ACI</w:t>
          </w:r>
        </w:p>
      </w:tc>
      <w:tc>
        <w:tcPr>
          <w:tcW w:w="1979" w:type="dxa"/>
          <w:shd w:val="clear" w:color="auto" w:fill="auto"/>
          <w:vAlign w:val="center"/>
        </w:tcPr>
        <w:p w14:paraId="0069E38C" w14:textId="77777777" w:rsidR="00352E06" w:rsidRPr="00352E06" w:rsidRDefault="00352E06" w:rsidP="00A14983">
          <w:pPr>
            <w:tabs>
              <w:tab w:val="center" w:pos="4819"/>
              <w:tab w:val="right" w:pos="9638"/>
            </w:tabs>
            <w:jc w:val="right"/>
            <w:rPr>
              <w:rFonts w:cs="Arial"/>
              <w:color w:val="000000"/>
              <w:sz w:val="18"/>
              <w:szCs w:val="18"/>
              <w:lang w:val="x-none"/>
            </w:rPr>
          </w:pPr>
          <w:r w:rsidRPr="00352E06">
            <w:rPr>
              <w:rFonts w:cs="Arial"/>
              <w:color w:val="000000"/>
              <w:sz w:val="20"/>
              <w:szCs w:val="20"/>
              <w:lang w:val="x-none"/>
            </w:rPr>
            <w:t xml:space="preserve">Pag. </w:t>
          </w:r>
          <w:r w:rsidRPr="00352E06">
            <w:rPr>
              <w:rFonts w:cs="Arial"/>
              <w:bCs/>
              <w:color w:val="000000"/>
              <w:sz w:val="20"/>
              <w:szCs w:val="20"/>
              <w:lang w:val="x-none"/>
            </w:rPr>
            <w:fldChar w:fldCharType="begin"/>
          </w:r>
          <w:r w:rsidRPr="00352E06">
            <w:rPr>
              <w:rFonts w:cs="Arial"/>
              <w:bCs/>
              <w:color w:val="000000"/>
              <w:sz w:val="20"/>
              <w:szCs w:val="20"/>
              <w:lang w:val="x-none"/>
            </w:rPr>
            <w:instrText>PAGE</w:instrText>
          </w:r>
          <w:r w:rsidRPr="00352E06">
            <w:rPr>
              <w:rFonts w:cs="Arial"/>
              <w:bCs/>
              <w:color w:val="000000"/>
              <w:sz w:val="20"/>
              <w:szCs w:val="20"/>
              <w:lang w:val="x-none"/>
            </w:rPr>
            <w:fldChar w:fldCharType="separate"/>
          </w:r>
          <w:r w:rsidRPr="00352E06">
            <w:rPr>
              <w:rFonts w:cs="Arial"/>
              <w:bCs/>
              <w:color w:val="000000"/>
              <w:sz w:val="20"/>
              <w:szCs w:val="20"/>
              <w:lang w:val="x-none"/>
            </w:rPr>
            <w:t>1</w:t>
          </w:r>
          <w:r w:rsidRPr="00352E06">
            <w:rPr>
              <w:rFonts w:cs="Arial"/>
              <w:bCs/>
              <w:color w:val="000000"/>
              <w:sz w:val="20"/>
              <w:szCs w:val="20"/>
              <w:lang w:val="x-none"/>
            </w:rPr>
            <w:fldChar w:fldCharType="end"/>
          </w:r>
          <w:r w:rsidRPr="00352E06">
            <w:rPr>
              <w:rFonts w:cs="Arial"/>
              <w:color w:val="000000"/>
              <w:sz w:val="20"/>
              <w:szCs w:val="20"/>
              <w:lang w:val="x-none"/>
            </w:rPr>
            <w:t xml:space="preserve"> / </w:t>
          </w:r>
          <w:r w:rsidRPr="00352E06">
            <w:rPr>
              <w:rFonts w:cs="Arial"/>
              <w:bCs/>
              <w:color w:val="000000"/>
              <w:sz w:val="20"/>
              <w:szCs w:val="20"/>
              <w:lang w:val="x-none"/>
            </w:rPr>
            <w:fldChar w:fldCharType="begin"/>
          </w:r>
          <w:r w:rsidRPr="00352E06">
            <w:rPr>
              <w:rFonts w:cs="Arial"/>
              <w:bCs/>
              <w:color w:val="000000"/>
              <w:sz w:val="20"/>
              <w:szCs w:val="20"/>
              <w:lang w:val="x-none"/>
            </w:rPr>
            <w:instrText>NUMPAGES</w:instrText>
          </w:r>
          <w:r w:rsidRPr="00352E06">
            <w:rPr>
              <w:rFonts w:cs="Arial"/>
              <w:bCs/>
              <w:color w:val="000000"/>
              <w:sz w:val="20"/>
              <w:szCs w:val="20"/>
              <w:lang w:val="x-none"/>
            </w:rPr>
            <w:fldChar w:fldCharType="separate"/>
          </w:r>
          <w:r w:rsidRPr="00352E06">
            <w:rPr>
              <w:rFonts w:cs="Arial"/>
              <w:bCs/>
              <w:color w:val="000000"/>
              <w:sz w:val="20"/>
              <w:szCs w:val="20"/>
              <w:lang w:val="x-none"/>
            </w:rPr>
            <w:t>2</w:t>
          </w:r>
          <w:r w:rsidRPr="00352E06">
            <w:rPr>
              <w:rFonts w:cs="Arial"/>
              <w:bCs/>
              <w:color w:val="000000"/>
              <w:sz w:val="20"/>
              <w:szCs w:val="20"/>
              <w:lang w:val="x-none"/>
            </w:rPr>
            <w:fldChar w:fldCharType="end"/>
          </w:r>
        </w:p>
      </w:tc>
    </w:tr>
  </w:tbl>
  <w:p w14:paraId="52294E52" w14:textId="77777777" w:rsidR="00273F9F" w:rsidRPr="00352E06" w:rsidRDefault="00273F9F" w:rsidP="00352E06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BD5066" w14:textId="77777777" w:rsidR="00FB14C8" w:rsidRPr="007776EF" w:rsidRDefault="00FB14C8" w:rsidP="00FB14C8">
    <w:pPr>
      <w:pStyle w:val="Pidipagina"/>
      <w:tabs>
        <w:tab w:val="left" w:pos="7483"/>
      </w:tabs>
      <w:ind w:right="360"/>
      <w:rPr>
        <w:rFonts w:cs="Arial"/>
        <w:b/>
        <w:sz w:val="20"/>
        <w:szCs w:val="20"/>
      </w:rPr>
    </w:pPr>
    <w:r w:rsidRPr="00FB14C8">
      <w:rPr>
        <w:rFonts w:cs="Arial"/>
        <w:b/>
        <w:color w:val="000000"/>
        <w:sz w:val="20"/>
        <w:szCs w:val="20"/>
        <w:lang w:val="it-IT"/>
      </w:rPr>
      <w:t>Analisi funzionale</w:t>
    </w:r>
    <w:r>
      <w:rPr>
        <w:rFonts w:cs="Arial"/>
        <w:b/>
        <w:color w:val="000000"/>
        <w:sz w:val="20"/>
        <w:szCs w:val="20"/>
        <w:lang w:val="it-IT"/>
      </w:rPr>
      <w:tab/>
    </w:r>
    <w:r>
      <w:rPr>
        <w:rFonts w:cs="Arial"/>
        <w:b/>
        <w:color w:val="000000"/>
        <w:sz w:val="20"/>
        <w:szCs w:val="20"/>
        <w:lang w:val="it-IT"/>
      </w:rPr>
      <w:tab/>
    </w:r>
    <w:r>
      <w:rPr>
        <w:rFonts w:cs="Arial"/>
        <w:b/>
        <w:color w:val="000000"/>
        <w:sz w:val="20"/>
        <w:szCs w:val="20"/>
        <w:lang w:val="it-IT"/>
      </w:rPr>
      <w:tab/>
    </w:r>
    <w:r w:rsidRPr="007776EF">
      <w:rPr>
        <w:rFonts w:cs="Arial"/>
        <w:b/>
        <w:sz w:val="20"/>
        <w:szCs w:val="20"/>
      </w:rPr>
      <w:t xml:space="preserve">OpenWorks </w:t>
    </w:r>
    <w:r>
      <w:rPr>
        <w:rFonts w:cs="Arial"/>
        <w:b/>
        <w:sz w:val="20"/>
        <w:szCs w:val="20"/>
      </w:rPr>
      <w:t>s</w:t>
    </w:r>
    <w:r w:rsidRPr="007776EF">
      <w:rPr>
        <w:rFonts w:cs="Arial"/>
        <w:b/>
        <w:sz w:val="20"/>
        <w:szCs w:val="20"/>
      </w:rPr>
      <w:t>rl</w:t>
    </w:r>
  </w:p>
  <w:p w14:paraId="1DC25477" w14:textId="77777777" w:rsidR="00FB14C8" w:rsidRPr="00FB14C8" w:rsidRDefault="00FB14C8" w:rsidP="00FB14C8">
    <w:pPr>
      <w:pStyle w:val="Pidipagina"/>
      <w:jc w:val="right"/>
      <w:rPr>
        <w:rFonts w:cs="Arial"/>
        <w:sz w:val="20"/>
        <w:szCs w:val="20"/>
      </w:rPr>
    </w:pPr>
    <w:r w:rsidRPr="00FB14C8">
      <w:rPr>
        <w:rFonts w:cs="Arial"/>
        <w:color w:val="000000"/>
        <w:sz w:val="20"/>
        <w:szCs w:val="20"/>
        <w:lang w:val="it-IT"/>
      </w:rPr>
      <w:t>Strumento: Gestione Team Report</w:t>
    </w:r>
    <w:r w:rsidRPr="00FB14C8">
      <w:rPr>
        <w:rFonts w:cs="Arial"/>
        <w:color w:val="000000"/>
        <w:sz w:val="20"/>
        <w:szCs w:val="20"/>
      </w:rPr>
      <w:t xml:space="preserve"> - </w:t>
    </w:r>
    <w:r w:rsidRPr="00FB14C8">
      <w:rPr>
        <w:rFonts w:cs="Arial"/>
        <w:color w:val="000000"/>
        <w:sz w:val="20"/>
        <w:szCs w:val="20"/>
        <w:lang w:val="it-IT"/>
      </w:rPr>
      <w:t>9</w:t>
    </w:r>
    <w:r w:rsidRPr="00FB14C8">
      <w:rPr>
        <w:rFonts w:cs="Arial"/>
        <w:color w:val="000000"/>
        <w:sz w:val="20"/>
        <w:szCs w:val="20"/>
      </w:rPr>
      <w:t xml:space="preserve"> ottobre 201</w:t>
    </w:r>
    <w:r w:rsidRPr="00FB14C8">
      <w:rPr>
        <w:rFonts w:cs="Arial"/>
        <w:color w:val="000000"/>
        <w:sz w:val="20"/>
        <w:szCs w:val="20"/>
        <w:lang w:val="it-IT"/>
      </w:rPr>
      <w:t>9</w:t>
    </w:r>
    <w:r>
      <w:rPr>
        <w:rFonts w:cs="Arial"/>
        <w:color w:val="000000"/>
        <w:sz w:val="20"/>
        <w:szCs w:val="20"/>
      </w:rPr>
      <w:tab/>
    </w:r>
    <w:r>
      <w:rPr>
        <w:rFonts w:cs="Arial"/>
        <w:color w:val="000000"/>
        <w:sz w:val="20"/>
        <w:szCs w:val="20"/>
        <w:lang w:val="it-IT"/>
      </w:rPr>
      <w:tab/>
    </w:r>
    <w:r w:rsidRPr="00FB14C8">
      <w:rPr>
        <w:rFonts w:cs="Arial"/>
        <w:sz w:val="20"/>
        <w:szCs w:val="20"/>
      </w:rPr>
      <w:t>www.openworks.it</w:t>
    </w:r>
  </w:p>
  <w:p w14:paraId="432F1300" w14:textId="77777777" w:rsidR="009D2DBD" w:rsidRDefault="009D2DBD" w:rsidP="00FB14C8">
    <w:pPr>
      <w:pStyle w:val="Pidipagina"/>
      <w:rPr>
        <w:rFonts w:cs="Arial"/>
        <w:sz w:val="20"/>
        <w:szCs w:val="20"/>
      </w:rPr>
    </w:pPr>
  </w:p>
  <w:p w14:paraId="7FF8C28F" w14:textId="77777777" w:rsidR="00FB14C8" w:rsidRPr="009D2DBD" w:rsidRDefault="00FB14C8" w:rsidP="00FB14C8">
    <w:pPr>
      <w:pStyle w:val="Pidipagina"/>
      <w:rPr>
        <w:rFonts w:cs="Arial"/>
        <w:color w:val="000000"/>
        <w:sz w:val="18"/>
        <w:szCs w:val="18"/>
      </w:rPr>
    </w:pPr>
    <w:r w:rsidRPr="009D2DBD">
      <w:rPr>
        <w:rFonts w:cs="Arial"/>
        <w:sz w:val="18"/>
        <w:szCs w:val="18"/>
      </w:rPr>
      <w:t>Rif. Doc.: OW</w:t>
    </w:r>
    <w:r w:rsidRPr="009D2DBD">
      <w:rPr>
        <w:rFonts w:cs="Arial"/>
        <w:sz w:val="18"/>
        <w:szCs w:val="18"/>
        <w:lang w:val="en-US"/>
      </w:rPr>
      <w:t>10</w:t>
    </w:r>
    <w:r w:rsidRPr="009D2DBD">
      <w:rPr>
        <w:rFonts w:cs="Arial"/>
        <w:sz w:val="18"/>
        <w:szCs w:val="18"/>
      </w:rPr>
      <w:t>/</w:t>
    </w:r>
    <w:r w:rsidRPr="009D2DBD">
      <w:rPr>
        <w:rFonts w:cs="Arial"/>
        <w:sz w:val="18"/>
        <w:szCs w:val="18"/>
        <w:lang w:val="en-US"/>
      </w:rPr>
      <w:t>19</w:t>
    </w:r>
    <w:r w:rsidRPr="009D2DBD">
      <w:rPr>
        <w:rFonts w:cs="Arial"/>
        <w:sz w:val="18"/>
        <w:szCs w:val="18"/>
      </w:rPr>
      <w:t>-</w:t>
    </w:r>
    <w:r w:rsidRPr="009D2DBD">
      <w:rPr>
        <w:rFonts w:cs="Arial"/>
        <w:sz w:val="18"/>
        <w:szCs w:val="18"/>
        <w:lang w:val="en-US"/>
      </w:rPr>
      <w:t>09</w:t>
    </w:r>
    <w:r w:rsidRPr="009D2DBD">
      <w:rPr>
        <w:rFonts w:cs="Arial"/>
        <w:sz w:val="18"/>
        <w:szCs w:val="18"/>
      </w:rPr>
      <w:t>/10/1</w:t>
    </w:r>
    <w:r w:rsidRPr="009D2DBD">
      <w:rPr>
        <w:rFonts w:cs="Arial"/>
        <w:sz w:val="18"/>
        <w:szCs w:val="18"/>
        <w:lang w:val="en-US"/>
      </w:rPr>
      <w:t>9</w:t>
    </w:r>
    <w:r w:rsidRPr="009D2DBD">
      <w:rPr>
        <w:rFonts w:cs="Arial"/>
        <w:sz w:val="18"/>
        <w:szCs w:val="18"/>
      </w:rPr>
      <w:t>-</w:t>
    </w:r>
    <w:r w:rsidRPr="009D2DBD">
      <w:rPr>
        <w:rFonts w:cs="Arial"/>
        <w:sz w:val="18"/>
        <w:szCs w:val="18"/>
        <w:lang w:val="en-US"/>
      </w:rPr>
      <w:t>ACI</w:t>
    </w:r>
    <w:r w:rsidRPr="009D2DBD">
      <w:rPr>
        <w:rFonts w:cs="Arial"/>
        <w:color w:val="000000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55C127" w14:textId="77777777" w:rsidR="00403049" w:rsidRDefault="00403049">
      <w:r>
        <w:separator/>
      </w:r>
    </w:p>
  </w:footnote>
  <w:footnote w:type="continuationSeparator" w:id="0">
    <w:p w14:paraId="787178C4" w14:textId="77777777" w:rsidR="00403049" w:rsidRDefault="004030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C9B9CC" w14:textId="77777777" w:rsidR="00273F9F" w:rsidRDefault="00597CB8">
    <w:pPr>
      <w:pStyle w:val="Intestazione"/>
    </w:pPr>
    <w:r>
      <w:rPr>
        <w:noProof/>
      </w:rPr>
      <w:drawing>
        <wp:inline distT="0" distB="0" distL="0" distR="0" wp14:anchorId="7DC40C55" wp14:editId="651A029A">
          <wp:extent cx="6102985" cy="2202815"/>
          <wp:effectExtent l="0" t="0" r="0" b="0"/>
          <wp:docPr id="1" name="Immagine 1" descr="Logo_Openwork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Openwork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02985" cy="2202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BC1159" w14:textId="77777777" w:rsidR="007A2073" w:rsidRDefault="00597CB8" w:rsidP="007A2073">
    <w:pPr>
      <w:pStyle w:val="Intestazione"/>
    </w:pPr>
    <w:r>
      <w:rPr>
        <w:noProof/>
      </w:rPr>
      <w:drawing>
        <wp:inline distT="0" distB="0" distL="0" distR="0" wp14:anchorId="31E2B32D" wp14:editId="61008808">
          <wp:extent cx="1004570" cy="356870"/>
          <wp:effectExtent l="0" t="0" r="0" b="0"/>
          <wp:docPr id="2" name="Immagine 2" descr="Logo_Openwork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_Openwork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4570" cy="356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F23DB3" w14:textId="77777777" w:rsidR="007A2073" w:rsidRDefault="007A2073" w:rsidP="007A2073">
    <w:pPr>
      <w:pStyle w:val="Intestazione"/>
    </w:pPr>
  </w:p>
  <w:p w14:paraId="3035E8F9" w14:textId="77777777" w:rsidR="00273F9F" w:rsidRDefault="00273F9F" w:rsidP="0099693C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7C9023" w14:textId="77777777" w:rsidR="007A2073" w:rsidRDefault="00597CB8" w:rsidP="007A2073">
    <w:pPr>
      <w:pStyle w:val="Intestazione"/>
    </w:pPr>
    <w:r>
      <w:rPr>
        <w:noProof/>
      </w:rPr>
      <w:drawing>
        <wp:inline distT="0" distB="0" distL="0" distR="0" wp14:anchorId="6C6F8E12" wp14:editId="0EAA295A">
          <wp:extent cx="1004570" cy="374015"/>
          <wp:effectExtent l="0" t="0" r="0" b="0"/>
          <wp:docPr id="3" name="Immagine 3" descr="Logo_Openwork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_Openwork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4570" cy="374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CB289D3" w14:textId="77777777" w:rsidR="007A2073" w:rsidRDefault="007A2073" w:rsidP="007A2073">
    <w:pPr>
      <w:pStyle w:val="Intestazione"/>
    </w:pPr>
  </w:p>
  <w:p w14:paraId="285E27D7" w14:textId="77777777" w:rsidR="00273F9F" w:rsidRDefault="00273F9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6D6AB2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1313A2"/>
    <w:multiLevelType w:val="multilevel"/>
    <w:tmpl w:val="F54617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4BF364B"/>
    <w:multiLevelType w:val="multilevel"/>
    <w:tmpl w:val="139A7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095CEB"/>
    <w:multiLevelType w:val="hybridMultilevel"/>
    <w:tmpl w:val="DA0690A0"/>
    <w:lvl w:ilvl="0" w:tplc="27C8855E">
      <w:numFmt w:val="bullet"/>
      <w:lvlText w:val="•"/>
      <w:lvlJc w:val="left"/>
      <w:pPr>
        <w:ind w:left="1065" w:hanging="705"/>
      </w:pPr>
      <w:rPr>
        <w:rFonts w:ascii="Arial" w:eastAsia="MS Mincho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D43A50"/>
    <w:multiLevelType w:val="multilevel"/>
    <w:tmpl w:val="987A21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06FF1571"/>
    <w:multiLevelType w:val="hybridMultilevel"/>
    <w:tmpl w:val="83E8B9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A1166E"/>
    <w:multiLevelType w:val="hybridMultilevel"/>
    <w:tmpl w:val="66A8BF76"/>
    <w:lvl w:ilvl="0" w:tplc="27C8855E">
      <w:numFmt w:val="bullet"/>
      <w:lvlText w:val="•"/>
      <w:lvlJc w:val="left"/>
      <w:pPr>
        <w:ind w:left="1065" w:hanging="705"/>
      </w:pPr>
      <w:rPr>
        <w:rFonts w:ascii="Arial" w:eastAsia="MS Mincho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945CE1"/>
    <w:multiLevelType w:val="hybridMultilevel"/>
    <w:tmpl w:val="D02EFC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1F22E6"/>
    <w:multiLevelType w:val="multilevel"/>
    <w:tmpl w:val="9418F22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186B6F02"/>
    <w:multiLevelType w:val="hybridMultilevel"/>
    <w:tmpl w:val="D8802D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362E15"/>
    <w:multiLevelType w:val="multilevel"/>
    <w:tmpl w:val="9DB0DB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Arial Unicode MS" w:hint="eastAsia"/>
        <w:bCs/>
        <w:iCs w:val="0"/>
        <w:caps w:val="0"/>
        <w:strike w:val="0"/>
        <w:dstrike w:val="0"/>
        <w:vanish w:val="0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1C0A6181"/>
    <w:multiLevelType w:val="hybridMultilevel"/>
    <w:tmpl w:val="B0008EDA"/>
    <w:lvl w:ilvl="0" w:tplc="0410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1D4054FF"/>
    <w:multiLevelType w:val="hybridMultilevel"/>
    <w:tmpl w:val="DF369B7A"/>
    <w:lvl w:ilvl="0" w:tplc="27C8855E">
      <w:numFmt w:val="bullet"/>
      <w:lvlText w:val="•"/>
      <w:lvlJc w:val="left"/>
      <w:pPr>
        <w:ind w:left="1065" w:hanging="705"/>
      </w:pPr>
      <w:rPr>
        <w:rFonts w:ascii="Arial" w:eastAsia="MS Mincho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9F6E99"/>
    <w:multiLevelType w:val="hybridMultilevel"/>
    <w:tmpl w:val="8286E296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0C6E18"/>
    <w:multiLevelType w:val="hybridMultilevel"/>
    <w:tmpl w:val="B2C4A5F2"/>
    <w:lvl w:ilvl="0" w:tplc="27C8855E">
      <w:numFmt w:val="bullet"/>
      <w:lvlText w:val="•"/>
      <w:lvlJc w:val="left"/>
      <w:pPr>
        <w:ind w:left="1065" w:hanging="705"/>
      </w:pPr>
      <w:rPr>
        <w:rFonts w:ascii="Arial" w:eastAsia="MS Mincho" w:hAnsi="Arial" w:cs="Aria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FB60DD"/>
    <w:multiLevelType w:val="hybridMultilevel"/>
    <w:tmpl w:val="69348B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772734"/>
    <w:multiLevelType w:val="hybridMultilevel"/>
    <w:tmpl w:val="7C347E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4641C2"/>
    <w:multiLevelType w:val="multilevel"/>
    <w:tmpl w:val="9418F22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3CD61E76"/>
    <w:multiLevelType w:val="hybridMultilevel"/>
    <w:tmpl w:val="19D0C8B2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B61918"/>
    <w:multiLevelType w:val="multilevel"/>
    <w:tmpl w:val="7CC8AA9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Cs/>
        <w:iCs w:val="0"/>
        <w:caps w:val="0"/>
        <w:strike w:val="0"/>
        <w:dstrike w:val="0"/>
        <w:vanish w:val="0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48D55A16"/>
    <w:multiLevelType w:val="hybridMultilevel"/>
    <w:tmpl w:val="8E2812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AE4E5F"/>
    <w:multiLevelType w:val="hybridMultilevel"/>
    <w:tmpl w:val="B8A06F5C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F69C1"/>
    <w:multiLevelType w:val="hybridMultilevel"/>
    <w:tmpl w:val="991AE3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3B28B5"/>
    <w:multiLevelType w:val="multilevel"/>
    <w:tmpl w:val="987A21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5C7B18A7"/>
    <w:multiLevelType w:val="hybridMultilevel"/>
    <w:tmpl w:val="03622DFA"/>
    <w:lvl w:ilvl="0" w:tplc="27C8855E">
      <w:numFmt w:val="bullet"/>
      <w:lvlText w:val="•"/>
      <w:lvlJc w:val="left"/>
      <w:pPr>
        <w:ind w:left="1065" w:hanging="705"/>
      </w:pPr>
      <w:rPr>
        <w:rFonts w:ascii="Arial" w:eastAsia="MS Mincho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73599E"/>
    <w:multiLevelType w:val="hybridMultilevel"/>
    <w:tmpl w:val="B8A06F5C"/>
    <w:lvl w:ilvl="0" w:tplc="04100015">
      <w:start w:val="1"/>
      <w:numFmt w:val="upperLetter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2965AB7"/>
    <w:multiLevelType w:val="hybridMultilevel"/>
    <w:tmpl w:val="BB8A0F3E"/>
    <w:lvl w:ilvl="0" w:tplc="27C8855E">
      <w:numFmt w:val="bullet"/>
      <w:lvlText w:val="•"/>
      <w:lvlJc w:val="left"/>
      <w:pPr>
        <w:ind w:left="1065" w:hanging="705"/>
      </w:pPr>
      <w:rPr>
        <w:rFonts w:ascii="Arial" w:eastAsia="MS Mincho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555342"/>
    <w:multiLevelType w:val="hybridMultilevel"/>
    <w:tmpl w:val="A25C112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AE245D"/>
    <w:multiLevelType w:val="hybridMultilevel"/>
    <w:tmpl w:val="990E39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6848D0"/>
    <w:multiLevelType w:val="hybridMultilevel"/>
    <w:tmpl w:val="E8B2914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4C5374"/>
    <w:multiLevelType w:val="hybridMultilevel"/>
    <w:tmpl w:val="8A9017B0"/>
    <w:lvl w:ilvl="0" w:tplc="27C8855E">
      <w:numFmt w:val="bullet"/>
      <w:lvlText w:val="•"/>
      <w:lvlJc w:val="left"/>
      <w:pPr>
        <w:ind w:left="1065" w:hanging="705"/>
      </w:pPr>
      <w:rPr>
        <w:rFonts w:ascii="Arial" w:eastAsia="MS Mincho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0C55A9"/>
    <w:multiLevelType w:val="hybridMultilevel"/>
    <w:tmpl w:val="1ECE1B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0A6C87"/>
    <w:multiLevelType w:val="hybridMultilevel"/>
    <w:tmpl w:val="B1C8C8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66173A"/>
    <w:multiLevelType w:val="multilevel"/>
    <w:tmpl w:val="3FE24058"/>
    <w:lvl w:ilvl="0">
      <w:start w:val="1"/>
      <w:numFmt w:val="decimal"/>
      <w:pStyle w:val="Titolo1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9"/>
  </w:num>
  <w:num w:numId="2">
    <w:abstractNumId w:val="10"/>
  </w:num>
  <w:num w:numId="3">
    <w:abstractNumId w:val="7"/>
  </w:num>
  <w:num w:numId="4">
    <w:abstractNumId w:val="29"/>
  </w:num>
  <w:num w:numId="5">
    <w:abstractNumId w:val="31"/>
  </w:num>
  <w:num w:numId="6">
    <w:abstractNumId w:val="20"/>
  </w:num>
  <w:num w:numId="7">
    <w:abstractNumId w:val="15"/>
  </w:num>
  <w:num w:numId="8">
    <w:abstractNumId w:val="5"/>
  </w:num>
  <w:num w:numId="9">
    <w:abstractNumId w:val="18"/>
  </w:num>
  <w:num w:numId="10">
    <w:abstractNumId w:val="13"/>
  </w:num>
  <w:num w:numId="11">
    <w:abstractNumId w:val="27"/>
  </w:num>
  <w:num w:numId="12">
    <w:abstractNumId w:val="22"/>
  </w:num>
  <w:num w:numId="13">
    <w:abstractNumId w:val="19"/>
  </w:num>
  <w:num w:numId="14">
    <w:abstractNumId w:val="9"/>
  </w:num>
  <w:num w:numId="15">
    <w:abstractNumId w:val="32"/>
  </w:num>
  <w:num w:numId="16">
    <w:abstractNumId w:val="16"/>
  </w:num>
  <w:num w:numId="17">
    <w:abstractNumId w:val="3"/>
  </w:num>
  <w:num w:numId="18">
    <w:abstractNumId w:val="26"/>
  </w:num>
  <w:num w:numId="19">
    <w:abstractNumId w:val="24"/>
  </w:num>
  <w:num w:numId="20">
    <w:abstractNumId w:val="19"/>
  </w:num>
  <w:num w:numId="21">
    <w:abstractNumId w:val="30"/>
  </w:num>
  <w:num w:numId="22">
    <w:abstractNumId w:val="6"/>
  </w:num>
  <w:num w:numId="23">
    <w:abstractNumId w:val="14"/>
  </w:num>
  <w:num w:numId="24">
    <w:abstractNumId w:val="21"/>
  </w:num>
  <w:num w:numId="25">
    <w:abstractNumId w:val="25"/>
  </w:num>
  <w:num w:numId="26">
    <w:abstractNumId w:val="12"/>
  </w:num>
  <w:num w:numId="27">
    <w:abstractNumId w:val="19"/>
  </w:num>
  <w:num w:numId="28">
    <w:abstractNumId w:val="2"/>
  </w:num>
  <w:num w:numId="29">
    <w:abstractNumId w:val="19"/>
  </w:num>
  <w:num w:numId="30">
    <w:abstractNumId w:val="0"/>
  </w:num>
  <w:num w:numId="31">
    <w:abstractNumId w:val="17"/>
  </w:num>
  <w:num w:numId="3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1"/>
  </w:num>
  <w:num w:numId="34">
    <w:abstractNumId w:val="17"/>
  </w:num>
  <w:num w:numId="35">
    <w:abstractNumId w:val="17"/>
  </w:num>
  <w:num w:numId="36">
    <w:abstractNumId w:val="1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9"/>
  </w:num>
  <w:num w:numId="38">
    <w:abstractNumId w:val="1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"/>
  </w:num>
  <w:num w:numId="40">
    <w:abstractNumId w:val="8"/>
  </w:num>
  <w:num w:numId="41">
    <w:abstractNumId w:val="23"/>
  </w:num>
  <w:num w:numId="42">
    <w:abstractNumId w:val="33"/>
  </w:num>
  <w:num w:numId="43">
    <w:abstractNumId w:val="1"/>
  </w:num>
  <w:num w:numId="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537"/>
    <w:rsid w:val="000006B9"/>
    <w:rsid w:val="000018F7"/>
    <w:rsid w:val="000027BB"/>
    <w:rsid w:val="00003183"/>
    <w:rsid w:val="000053A6"/>
    <w:rsid w:val="00007D98"/>
    <w:rsid w:val="00007E8F"/>
    <w:rsid w:val="00010165"/>
    <w:rsid w:val="00012C19"/>
    <w:rsid w:val="0001389E"/>
    <w:rsid w:val="000147F9"/>
    <w:rsid w:val="00014C1E"/>
    <w:rsid w:val="00015033"/>
    <w:rsid w:val="000216AC"/>
    <w:rsid w:val="00023199"/>
    <w:rsid w:val="00025256"/>
    <w:rsid w:val="00026E27"/>
    <w:rsid w:val="0002720F"/>
    <w:rsid w:val="00032868"/>
    <w:rsid w:val="000335FE"/>
    <w:rsid w:val="00033859"/>
    <w:rsid w:val="000339DC"/>
    <w:rsid w:val="00034A0A"/>
    <w:rsid w:val="00034E7D"/>
    <w:rsid w:val="00037082"/>
    <w:rsid w:val="00037ADE"/>
    <w:rsid w:val="00040C75"/>
    <w:rsid w:val="000410D4"/>
    <w:rsid w:val="00041454"/>
    <w:rsid w:val="00042C75"/>
    <w:rsid w:val="000436C8"/>
    <w:rsid w:val="00043E19"/>
    <w:rsid w:val="00045C1A"/>
    <w:rsid w:val="00045F74"/>
    <w:rsid w:val="00047423"/>
    <w:rsid w:val="0005167C"/>
    <w:rsid w:val="00052D00"/>
    <w:rsid w:val="00053622"/>
    <w:rsid w:val="00053817"/>
    <w:rsid w:val="000554BC"/>
    <w:rsid w:val="00055E3B"/>
    <w:rsid w:val="0006250F"/>
    <w:rsid w:val="0006476B"/>
    <w:rsid w:val="00065CF9"/>
    <w:rsid w:val="00066747"/>
    <w:rsid w:val="0006711C"/>
    <w:rsid w:val="00073574"/>
    <w:rsid w:val="000738DB"/>
    <w:rsid w:val="00074576"/>
    <w:rsid w:val="00076812"/>
    <w:rsid w:val="000777F0"/>
    <w:rsid w:val="00077F3B"/>
    <w:rsid w:val="00081140"/>
    <w:rsid w:val="00081FB2"/>
    <w:rsid w:val="00082E5E"/>
    <w:rsid w:val="0008473A"/>
    <w:rsid w:val="00084D75"/>
    <w:rsid w:val="00085475"/>
    <w:rsid w:val="0008578A"/>
    <w:rsid w:val="0008616F"/>
    <w:rsid w:val="0008711B"/>
    <w:rsid w:val="00087173"/>
    <w:rsid w:val="00090C99"/>
    <w:rsid w:val="00093768"/>
    <w:rsid w:val="00095728"/>
    <w:rsid w:val="0009575B"/>
    <w:rsid w:val="000A0C99"/>
    <w:rsid w:val="000A0D06"/>
    <w:rsid w:val="000A13D6"/>
    <w:rsid w:val="000A1B9B"/>
    <w:rsid w:val="000A1CBD"/>
    <w:rsid w:val="000A1F62"/>
    <w:rsid w:val="000A1FF2"/>
    <w:rsid w:val="000A4331"/>
    <w:rsid w:val="000A501F"/>
    <w:rsid w:val="000A763D"/>
    <w:rsid w:val="000B0F75"/>
    <w:rsid w:val="000B355B"/>
    <w:rsid w:val="000B3785"/>
    <w:rsid w:val="000B427E"/>
    <w:rsid w:val="000B5D6A"/>
    <w:rsid w:val="000B6A31"/>
    <w:rsid w:val="000B7478"/>
    <w:rsid w:val="000C015F"/>
    <w:rsid w:val="000C0ACB"/>
    <w:rsid w:val="000C0C0A"/>
    <w:rsid w:val="000C63FD"/>
    <w:rsid w:val="000C67C9"/>
    <w:rsid w:val="000D0F34"/>
    <w:rsid w:val="000D1B1E"/>
    <w:rsid w:val="000D1D75"/>
    <w:rsid w:val="000D320D"/>
    <w:rsid w:val="000D54FD"/>
    <w:rsid w:val="000D571A"/>
    <w:rsid w:val="000D6616"/>
    <w:rsid w:val="000E0416"/>
    <w:rsid w:val="000E367C"/>
    <w:rsid w:val="000E44D4"/>
    <w:rsid w:val="000E574C"/>
    <w:rsid w:val="000E64E9"/>
    <w:rsid w:val="000E6FFD"/>
    <w:rsid w:val="000F10CD"/>
    <w:rsid w:val="000F2AF6"/>
    <w:rsid w:val="000F3FD7"/>
    <w:rsid w:val="000F5D8A"/>
    <w:rsid w:val="000F6457"/>
    <w:rsid w:val="001011E7"/>
    <w:rsid w:val="00106C60"/>
    <w:rsid w:val="00110093"/>
    <w:rsid w:val="00110FE2"/>
    <w:rsid w:val="00111D31"/>
    <w:rsid w:val="00111E9E"/>
    <w:rsid w:val="00112611"/>
    <w:rsid w:val="00112695"/>
    <w:rsid w:val="0011465D"/>
    <w:rsid w:val="00116FC6"/>
    <w:rsid w:val="001174AF"/>
    <w:rsid w:val="00117C0C"/>
    <w:rsid w:val="001202BC"/>
    <w:rsid w:val="00120F84"/>
    <w:rsid w:val="001214D6"/>
    <w:rsid w:val="0012293A"/>
    <w:rsid w:val="0012479E"/>
    <w:rsid w:val="00125661"/>
    <w:rsid w:val="00127740"/>
    <w:rsid w:val="00130190"/>
    <w:rsid w:val="001317E2"/>
    <w:rsid w:val="00131A18"/>
    <w:rsid w:val="00131D09"/>
    <w:rsid w:val="00132262"/>
    <w:rsid w:val="001330E4"/>
    <w:rsid w:val="00133288"/>
    <w:rsid w:val="001344DE"/>
    <w:rsid w:val="00134BE5"/>
    <w:rsid w:val="001373AE"/>
    <w:rsid w:val="0014088C"/>
    <w:rsid w:val="00144226"/>
    <w:rsid w:val="001449A9"/>
    <w:rsid w:val="0014601C"/>
    <w:rsid w:val="00146A70"/>
    <w:rsid w:val="001471F9"/>
    <w:rsid w:val="00147329"/>
    <w:rsid w:val="001473F6"/>
    <w:rsid w:val="00147BCA"/>
    <w:rsid w:val="00150F69"/>
    <w:rsid w:val="00151173"/>
    <w:rsid w:val="00153C5B"/>
    <w:rsid w:val="00153CB4"/>
    <w:rsid w:val="0015499F"/>
    <w:rsid w:val="00154C8F"/>
    <w:rsid w:val="00155510"/>
    <w:rsid w:val="00155CD7"/>
    <w:rsid w:val="001576D5"/>
    <w:rsid w:val="00166006"/>
    <w:rsid w:val="001663CD"/>
    <w:rsid w:val="001664FD"/>
    <w:rsid w:val="00166777"/>
    <w:rsid w:val="00167675"/>
    <w:rsid w:val="00170DF8"/>
    <w:rsid w:val="00172790"/>
    <w:rsid w:val="00173D55"/>
    <w:rsid w:val="00173DB7"/>
    <w:rsid w:val="00175090"/>
    <w:rsid w:val="00177227"/>
    <w:rsid w:val="00181CDB"/>
    <w:rsid w:val="00181EF1"/>
    <w:rsid w:val="001822AE"/>
    <w:rsid w:val="00183650"/>
    <w:rsid w:val="001843A1"/>
    <w:rsid w:val="00187911"/>
    <w:rsid w:val="00187AC6"/>
    <w:rsid w:val="00190BEE"/>
    <w:rsid w:val="001916C7"/>
    <w:rsid w:val="001917F0"/>
    <w:rsid w:val="0019274F"/>
    <w:rsid w:val="0019278C"/>
    <w:rsid w:val="001963F8"/>
    <w:rsid w:val="00197267"/>
    <w:rsid w:val="00197472"/>
    <w:rsid w:val="00197E11"/>
    <w:rsid w:val="001A1883"/>
    <w:rsid w:val="001A2741"/>
    <w:rsid w:val="001A3271"/>
    <w:rsid w:val="001A3842"/>
    <w:rsid w:val="001A43E6"/>
    <w:rsid w:val="001A4FCF"/>
    <w:rsid w:val="001A5356"/>
    <w:rsid w:val="001A7EE3"/>
    <w:rsid w:val="001B2DCF"/>
    <w:rsid w:val="001B2EAB"/>
    <w:rsid w:val="001B3E6D"/>
    <w:rsid w:val="001B5EC7"/>
    <w:rsid w:val="001B7D7D"/>
    <w:rsid w:val="001C028E"/>
    <w:rsid w:val="001C168A"/>
    <w:rsid w:val="001C1FFA"/>
    <w:rsid w:val="001C3C54"/>
    <w:rsid w:val="001C50CF"/>
    <w:rsid w:val="001C742F"/>
    <w:rsid w:val="001D0244"/>
    <w:rsid w:val="001D0278"/>
    <w:rsid w:val="001D0844"/>
    <w:rsid w:val="001D1489"/>
    <w:rsid w:val="001D164E"/>
    <w:rsid w:val="001D29E6"/>
    <w:rsid w:val="001D586C"/>
    <w:rsid w:val="001D69D9"/>
    <w:rsid w:val="001D6F7D"/>
    <w:rsid w:val="001E2DA5"/>
    <w:rsid w:val="001E4C3F"/>
    <w:rsid w:val="001E61ED"/>
    <w:rsid w:val="001F2F14"/>
    <w:rsid w:val="001F4494"/>
    <w:rsid w:val="001F47EC"/>
    <w:rsid w:val="001F4850"/>
    <w:rsid w:val="001F4E78"/>
    <w:rsid w:val="001F609C"/>
    <w:rsid w:val="001F60AA"/>
    <w:rsid w:val="001F60DF"/>
    <w:rsid w:val="001F62ED"/>
    <w:rsid w:val="001F6960"/>
    <w:rsid w:val="001F6C5B"/>
    <w:rsid w:val="001F72C1"/>
    <w:rsid w:val="00202685"/>
    <w:rsid w:val="00203A53"/>
    <w:rsid w:val="00204BD6"/>
    <w:rsid w:val="002050BF"/>
    <w:rsid w:val="002062EC"/>
    <w:rsid w:val="0020709E"/>
    <w:rsid w:val="00207FE9"/>
    <w:rsid w:val="002114A1"/>
    <w:rsid w:val="00214A58"/>
    <w:rsid w:val="00217173"/>
    <w:rsid w:val="0021782A"/>
    <w:rsid w:val="00220476"/>
    <w:rsid w:val="00221422"/>
    <w:rsid w:val="00221E72"/>
    <w:rsid w:val="002222F0"/>
    <w:rsid w:val="0022344C"/>
    <w:rsid w:val="00224C68"/>
    <w:rsid w:val="00227D35"/>
    <w:rsid w:val="002305EF"/>
    <w:rsid w:val="00230D2A"/>
    <w:rsid w:val="00230D85"/>
    <w:rsid w:val="00233184"/>
    <w:rsid w:val="0023422C"/>
    <w:rsid w:val="002343BC"/>
    <w:rsid w:val="00235C29"/>
    <w:rsid w:val="00237645"/>
    <w:rsid w:val="00237684"/>
    <w:rsid w:val="00241C74"/>
    <w:rsid w:val="00242451"/>
    <w:rsid w:val="0024263F"/>
    <w:rsid w:val="0024287C"/>
    <w:rsid w:val="0024446B"/>
    <w:rsid w:val="00250063"/>
    <w:rsid w:val="002517E6"/>
    <w:rsid w:val="00254292"/>
    <w:rsid w:val="002544A7"/>
    <w:rsid w:val="002547D6"/>
    <w:rsid w:val="00254CFA"/>
    <w:rsid w:val="00256D02"/>
    <w:rsid w:val="0026003F"/>
    <w:rsid w:val="00261BB1"/>
    <w:rsid w:val="0026243F"/>
    <w:rsid w:val="00262BD3"/>
    <w:rsid w:val="00262D40"/>
    <w:rsid w:val="00264E87"/>
    <w:rsid w:val="00266205"/>
    <w:rsid w:val="002665A9"/>
    <w:rsid w:val="00266F9F"/>
    <w:rsid w:val="002670CF"/>
    <w:rsid w:val="00267601"/>
    <w:rsid w:val="00270E61"/>
    <w:rsid w:val="002714DA"/>
    <w:rsid w:val="00273A2D"/>
    <w:rsid w:val="00273F9F"/>
    <w:rsid w:val="002777B4"/>
    <w:rsid w:val="0028295C"/>
    <w:rsid w:val="00283DC7"/>
    <w:rsid w:val="002852FF"/>
    <w:rsid w:val="00286F1F"/>
    <w:rsid w:val="00287DE1"/>
    <w:rsid w:val="00291784"/>
    <w:rsid w:val="00293B21"/>
    <w:rsid w:val="002941A5"/>
    <w:rsid w:val="00294E8D"/>
    <w:rsid w:val="002970B9"/>
    <w:rsid w:val="002A09CD"/>
    <w:rsid w:val="002A1C10"/>
    <w:rsid w:val="002A242B"/>
    <w:rsid w:val="002A2A37"/>
    <w:rsid w:val="002A3155"/>
    <w:rsid w:val="002A4DD4"/>
    <w:rsid w:val="002A6150"/>
    <w:rsid w:val="002A7A00"/>
    <w:rsid w:val="002A7B8E"/>
    <w:rsid w:val="002B1184"/>
    <w:rsid w:val="002B1C7A"/>
    <w:rsid w:val="002B2234"/>
    <w:rsid w:val="002B2F07"/>
    <w:rsid w:val="002B34F6"/>
    <w:rsid w:val="002B416A"/>
    <w:rsid w:val="002B5BB2"/>
    <w:rsid w:val="002B796A"/>
    <w:rsid w:val="002C1209"/>
    <w:rsid w:val="002C1625"/>
    <w:rsid w:val="002C20B0"/>
    <w:rsid w:val="002C2102"/>
    <w:rsid w:val="002C3549"/>
    <w:rsid w:val="002C45BB"/>
    <w:rsid w:val="002C4BD4"/>
    <w:rsid w:val="002C731A"/>
    <w:rsid w:val="002C7798"/>
    <w:rsid w:val="002D3729"/>
    <w:rsid w:val="002D6CB0"/>
    <w:rsid w:val="002D7464"/>
    <w:rsid w:val="002E02B9"/>
    <w:rsid w:val="002E03BF"/>
    <w:rsid w:val="002E142E"/>
    <w:rsid w:val="002E3FEF"/>
    <w:rsid w:val="002E41F8"/>
    <w:rsid w:val="002E4497"/>
    <w:rsid w:val="002E47B2"/>
    <w:rsid w:val="002E65D1"/>
    <w:rsid w:val="002E75C5"/>
    <w:rsid w:val="002F2DBB"/>
    <w:rsid w:val="002F3ED8"/>
    <w:rsid w:val="002F5F12"/>
    <w:rsid w:val="002F6E7D"/>
    <w:rsid w:val="002F76B3"/>
    <w:rsid w:val="002F76B4"/>
    <w:rsid w:val="003011D3"/>
    <w:rsid w:val="003013CF"/>
    <w:rsid w:val="0030354D"/>
    <w:rsid w:val="00304D26"/>
    <w:rsid w:val="003054C3"/>
    <w:rsid w:val="00305CA7"/>
    <w:rsid w:val="00306769"/>
    <w:rsid w:val="0030752B"/>
    <w:rsid w:val="00307909"/>
    <w:rsid w:val="00310465"/>
    <w:rsid w:val="003111B0"/>
    <w:rsid w:val="00315C5E"/>
    <w:rsid w:val="003208B5"/>
    <w:rsid w:val="0032329D"/>
    <w:rsid w:val="00324126"/>
    <w:rsid w:val="003244F6"/>
    <w:rsid w:val="00324F82"/>
    <w:rsid w:val="00325D40"/>
    <w:rsid w:val="0032619F"/>
    <w:rsid w:val="0032674E"/>
    <w:rsid w:val="00330574"/>
    <w:rsid w:val="00333FAF"/>
    <w:rsid w:val="00334918"/>
    <w:rsid w:val="00334A1D"/>
    <w:rsid w:val="003359D2"/>
    <w:rsid w:val="00336529"/>
    <w:rsid w:val="003369AF"/>
    <w:rsid w:val="003418F3"/>
    <w:rsid w:val="003425A0"/>
    <w:rsid w:val="00344EBE"/>
    <w:rsid w:val="00345511"/>
    <w:rsid w:val="00346636"/>
    <w:rsid w:val="00346765"/>
    <w:rsid w:val="00350656"/>
    <w:rsid w:val="00352E06"/>
    <w:rsid w:val="00353907"/>
    <w:rsid w:val="003545F5"/>
    <w:rsid w:val="003547A6"/>
    <w:rsid w:val="00355E17"/>
    <w:rsid w:val="003563F2"/>
    <w:rsid w:val="00357205"/>
    <w:rsid w:val="00357F5B"/>
    <w:rsid w:val="003620E5"/>
    <w:rsid w:val="00363507"/>
    <w:rsid w:val="003653B1"/>
    <w:rsid w:val="0037036C"/>
    <w:rsid w:val="003703C9"/>
    <w:rsid w:val="00371093"/>
    <w:rsid w:val="00371715"/>
    <w:rsid w:val="00371A29"/>
    <w:rsid w:val="0037402A"/>
    <w:rsid w:val="00375AF0"/>
    <w:rsid w:val="003762B3"/>
    <w:rsid w:val="00377B6E"/>
    <w:rsid w:val="00380483"/>
    <w:rsid w:val="00380C8F"/>
    <w:rsid w:val="00381345"/>
    <w:rsid w:val="00384509"/>
    <w:rsid w:val="0039119E"/>
    <w:rsid w:val="00391CF3"/>
    <w:rsid w:val="00391D07"/>
    <w:rsid w:val="0039296B"/>
    <w:rsid w:val="00394DBA"/>
    <w:rsid w:val="00395ABC"/>
    <w:rsid w:val="00397176"/>
    <w:rsid w:val="003A0E15"/>
    <w:rsid w:val="003A13F1"/>
    <w:rsid w:val="003A2FBC"/>
    <w:rsid w:val="003A32C1"/>
    <w:rsid w:val="003A5782"/>
    <w:rsid w:val="003A6FA4"/>
    <w:rsid w:val="003B00B3"/>
    <w:rsid w:val="003B3524"/>
    <w:rsid w:val="003C1A34"/>
    <w:rsid w:val="003C1D33"/>
    <w:rsid w:val="003C2207"/>
    <w:rsid w:val="003C4DFD"/>
    <w:rsid w:val="003D07EB"/>
    <w:rsid w:val="003D0881"/>
    <w:rsid w:val="003D0D6E"/>
    <w:rsid w:val="003D115E"/>
    <w:rsid w:val="003D21A1"/>
    <w:rsid w:val="003D3713"/>
    <w:rsid w:val="003D3D06"/>
    <w:rsid w:val="003D425C"/>
    <w:rsid w:val="003D4833"/>
    <w:rsid w:val="003D59A7"/>
    <w:rsid w:val="003D5E96"/>
    <w:rsid w:val="003D6494"/>
    <w:rsid w:val="003D65E9"/>
    <w:rsid w:val="003D69F4"/>
    <w:rsid w:val="003E0B70"/>
    <w:rsid w:val="003E0E0D"/>
    <w:rsid w:val="003E1163"/>
    <w:rsid w:val="003E2C5E"/>
    <w:rsid w:val="003E2D8C"/>
    <w:rsid w:val="003E5011"/>
    <w:rsid w:val="003E50C1"/>
    <w:rsid w:val="003E55AD"/>
    <w:rsid w:val="003E5D13"/>
    <w:rsid w:val="003F1D01"/>
    <w:rsid w:val="003F23F1"/>
    <w:rsid w:val="003F31AF"/>
    <w:rsid w:val="003F4939"/>
    <w:rsid w:val="003F5365"/>
    <w:rsid w:val="003F554D"/>
    <w:rsid w:val="003F68BB"/>
    <w:rsid w:val="003F6B46"/>
    <w:rsid w:val="003F7E69"/>
    <w:rsid w:val="004008F4"/>
    <w:rsid w:val="00400DD8"/>
    <w:rsid w:val="00401262"/>
    <w:rsid w:val="00403049"/>
    <w:rsid w:val="004050B6"/>
    <w:rsid w:val="00410E6B"/>
    <w:rsid w:val="004140F6"/>
    <w:rsid w:val="00415163"/>
    <w:rsid w:val="004152EF"/>
    <w:rsid w:val="00415F33"/>
    <w:rsid w:val="00416527"/>
    <w:rsid w:val="00416F19"/>
    <w:rsid w:val="004219EF"/>
    <w:rsid w:val="0042247B"/>
    <w:rsid w:val="004226DC"/>
    <w:rsid w:val="004242AD"/>
    <w:rsid w:val="00424E6C"/>
    <w:rsid w:val="0042545D"/>
    <w:rsid w:val="00425821"/>
    <w:rsid w:val="0042596A"/>
    <w:rsid w:val="00425CDB"/>
    <w:rsid w:val="004267CC"/>
    <w:rsid w:val="004303F8"/>
    <w:rsid w:val="004317D5"/>
    <w:rsid w:val="004321C0"/>
    <w:rsid w:val="004328E6"/>
    <w:rsid w:val="00435A26"/>
    <w:rsid w:val="004361D4"/>
    <w:rsid w:val="004377EF"/>
    <w:rsid w:val="0044055A"/>
    <w:rsid w:val="0044228C"/>
    <w:rsid w:val="004459EB"/>
    <w:rsid w:val="004460B5"/>
    <w:rsid w:val="00450FE8"/>
    <w:rsid w:val="00451205"/>
    <w:rsid w:val="00452151"/>
    <w:rsid w:val="0045252D"/>
    <w:rsid w:val="00453481"/>
    <w:rsid w:val="00453943"/>
    <w:rsid w:val="004603FB"/>
    <w:rsid w:val="004620C3"/>
    <w:rsid w:val="00462401"/>
    <w:rsid w:val="00463773"/>
    <w:rsid w:val="00470D23"/>
    <w:rsid w:val="004747F8"/>
    <w:rsid w:val="00475694"/>
    <w:rsid w:val="00477FAF"/>
    <w:rsid w:val="004804D4"/>
    <w:rsid w:val="00480C8D"/>
    <w:rsid w:val="0048151F"/>
    <w:rsid w:val="00481571"/>
    <w:rsid w:val="00481735"/>
    <w:rsid w:val="004821AA"/>
    <w:rsid w:val="00487083"/>
    <w:rsid w:val="00487734"/>
    <w:rsid w:val="004905F4"/>
    <w:rsid w:val="00490FA7"/>
    <w:rsid w:val="00491F32"/>
    <w:rsid w:val="004922A7"/>
    <w:rsid w:val="00494E85"/>
    <w:rsid w:val="0049506C"/>
    <w:rsid w:val="004954F5"/>
    <w:rsid w:val="00497902"/>
    <w:rsid w:val="004A11DA"/>
    <w:rsid w:val="004A1569"/>
    <w:rsid w:val="004A1921"/>
    <w:rsid w:val="004A6024"/>
    <w:rsid w:val="004A6990"/>
    <w:rsid w:val="004A7D6E"/>
    <w:rsid w:val="004A7F04"/>
    <w:rsid w:val="004B0CBE"/>
    <w:rsid w:val="004B1674"/>
    <w:rsid w:val="004B169C"/>
    <w:rsid w:val="004B1C65"/>
    <w:rsid w:val="004B1F5C"/>
    <w:rsid w:val="004B1F79"/>
    <w:rsid w:val="004B2839"/>
    <w:rsid w:val="004B46E5"/>
    <w:rsid w:val="004B4776"/>
    <w:rsid w:val="004B591E"/>
    <w:rsid w:val="004B5C2D"/>
    <w:rsid w:val="004B6CAD"/>
    <w:rsid w:val="004B761B"/>
    <w:rsid w:val="004C13F6"/>
    <w:rsid w:val="004C2E46"/>
    <w:rsid w:val="004C4258"/>
    <w:rsid w:val="004C4D4E"/>
    <w:rsid w:val="004C781A"/>
    <w:rsid w:val="004D3E55"/>
    <w:rsid w:val="004D3FBA"/>
    <w:rsid w:val="004D55BB"/>
    <w:rsid w:val="004D5609"/>
    <w:rsid w:val="004D6664"/>
    <w:rsid w:val="004D6DAE"/>
    <w:rsid w:val="004E072D"/>
    <w:rsid w:val="004E2D7B"/>
    <w:rsid w:val="004E36CA"/>
    <w:rsid w:val="004E37D2"/>
    <w:rsid w:val="004E50D6"/>
    <w:rsid w:val="004E6EE4"/>
    <w:rsid w:val="004E747C"/>
    <w:rsid w:val="004E7662"/>
    <w:rsid w:val="004F06FD"/>
    <w:rsid w:val="004F16C9"/>
    <w:rsid w:val="004F2153"/>
    <w:rsid w:val="004F2A17"/>
    <w:rsid w:val="004F34E6"/>
    <w:rsid w:val="004F4363"/>
    <w:rsid w:val="004F4EA5"/>
    <w:rsid w:val="004F7877"/>
    <w:rsid w:val="004F7888"/>
    <w:rsid w:val="0050115F"/>
    <w:rsid w:val="00501DD1"/>
    <w:rsid w:val="00502433"/>
    <w:rsid w:val="0050260F"/>
    <w:rsid w:val="00502B89"/>
    <w:rsid w:val="00502CD5"/>
    <w:rsid w:val="00503CAF"/>
    <w:rsid w:val="00504596"/>
    <w:rsid w:val="00504810"/>
    <w:rsid w:val="0050614D"/>
    <w:rsid w:val="005068ED"/>
    <w:rsid w:val="00507EFA"/>
    <w:rsid w:val="005106D8"/>
    <w:rsid w:val="005109BB"/>
    <w:rsid w:val="00511101"/>
    <w:rsid w:val="00512FDB"/>
    <w:rsid w:val="00513A63"/>
    <w:rsid w:val="00513F56"/>
    <w:rsid w:val="005165C5"/>
    <w:rsid w:val="00517AA7"/>
    <w:rsid w:val="00520EEB"/>
    <w:rsid w:val="0052195C"/>
    <w:rsid w:val="00522C30"/>
    <w:rsid w:val="00524139"/>
    <w:rsid w:val="00526346"/>
    <w:rsid w:val="005276AA"/>
    <w:rsid w:val="00527714"/>
    <w:rsid w:val="00533B68"/>
    <w:rsid w:val="00535696"/>
    <w:rsid w:val="00537D83"/>
    <w:rsid w:val="00543193"/>
    <w:rsid w:val="005432D7"/>
    <w:rsid w:val="00543312"/>
    <w:rsid w:val="00544085"/>
    <w:rsid w:val="005446D2"/>
    <w:rsid w:val="00544FDA"/>
    <w:rsid w:val="005458F8"/>
    <w:rsid w:val="0054761D"/>
    <w:rsid w:val="00550B21"/>
    <w:rsid w:val="00551C28"/>
    <w:rsid w:val="005528F0"/>
    <w:rsid w:val="00552930"/>
    <w:rsid w:val="00552C74"/>
    <w:rsid w:val="005530C7"/>
    <w:rsid w:val="00554CA5"/>
    <w:rsid w:val="00554E14"/>
    <w:rsid w:val="00555717"/>
    <w:rsid w:val="0055639C"/>
    <w:rsid w:val="005573B4"/>
    <w:rsid w:val="005579FB"/>
    <w:rsid w:val="005602F0"/>
    <w:rsid w:val="0056068C"/>
    <w:rsid w:val="005607CF"/>
    <w:rsid w:val="00560F5F"/>
    <w:rsid w:val="0056134A"/>
    <w:rsid w:val="00561CB8"/>
    <w:rsid w:val="005626EF"/>
    <w:rsid w:val="00563BCD"/>
    <w:rsid w:val="005648AC"/>
    <w:rsid w:val="005662A8"/>
    <w:rsid w:val="00566343"/>
    <w:rsid w:val="00566D75"/>
    <w:rsid w:val="005674CB"/>
    <w:rsid w:val="005704E0"/>
    <w:rsid w:val="0057064C"/>
    <w:rsid w:val="00571F78"/>
    <w:rsid w:val="00572462"/>
    <w:rsid w:val="005732CD"/>
    <w:rsid w:val="0057434C"/>
    <w:rsid w:val="005821F6"/>
    <w:rsid w:val="0058323A"/>
    <w:rsid w:val="00590CA7"/>
    <w:rsid w:val="00591604"/>
    <w:rsid w:val="005921AD"/>
    <w:rsid w:val="00592213"/>
    <w:rsid w:val="0059275E"/>
    <w:rsid w:val="00594A23"/>
    <w:rsid w:val="0059502E"/>
    <w:rsid w:val="005959CA"/>
    <w:rsid w:val="005971A2"/>
    <w:rsid w:val="00597CB8"/>
    <w:rsid w:val="005A0CD3"/>
    <w:rsid w:val="005A1707"/>
    <w:rsid w:val="005A40A0"/>
    <w:rsid w:val="005A4380"/>
    <w:rsid w:val="005A4D2A"/>
    <w:rsid w:val="005A538D"/>
    <w:rsid w:val="005B1927"/>
    <w:rsid w:val="005B5F40"/>
    <w:rsid w:val="005B66CF"/>
    <w:rsid w:val="005B66FC"/>
    <w:rsid w:val="005C082E"/>
    <w:rsid w:val="005C1F89"/>
    <w:rsid w:val="005C2EED"/>
    <w:rsid w:val="005C3FC1"/>
    <w:rsid w:val="005C5193"/>
    <w:rsid w:val="005C54C4"/>
    <w:rsid w:val="005C6567"/>
    <w:rsid w:val="005D2588"/>
    <w:rsid w:val="005D35EC"/>
    <w:rsid w:val="005D4C59"/>
    <w:rsid w:val="005D5AC0"/>
    <w:rsid w:val="005D6485"/>
    <w:rsid w:val="005D79BB"/>
    <w:rsid w:val="005E273B"/>
    <w:rsid w:val="005E3268"/>
    <w:rsid w:val="005E4F9A"/>
    <w:rsid w:val="005E5220"/>
    <w:rsid w:val="005E57F9"/>
    <w:rsid w:val="005E6006"/>
    <w:rsid w:val="005E63FD"/>
    <w:rsid w:val="005E7164"/>
    <w:rsid w:val="005E7A8E"/>
    <w:rsid w:val="005F09E7"/>
    <w:rsid w:val="005F3950"/>
    <w:rsid w:val="005F4FDB"/>
    <w:rsid w:val="005F5B47"/>
    <w:rsid w:val="005F5E45"/>
    <w:rsid w:val="005F7F1E"/>
    <w:rsid w:val="00601131"/>
    <w:rsid w:val="00601CA9"/>
    <w:rsid w:val="00603934"/>
    <w:rsid w:val="0060711C"/>
    <w:rsid w:val="0061355F"/>
    <w:rsid w:val="00615182"/>
    <w:rsid w:val="00617028"/>
    <w:rsid w:val="00620A4A"/>
    <w:rsid w:val="00620C58"/>
    <w:rsid w:val="006229B6"/>
    <w:rsid w:val="00622CEB"/>
    <w:rsid w:val="0062402E"/>
    <w:rsid w:val="006240B2"/>
    <w:rsid w:val="00625412"/>
    <w:rsid w:val="006257A6"/>
    <w:rsid w:val="006313E9"/>
    <w:rsid w:val="006322CC"/>
    <w:rsid w:val="0063338E"/>
    <w:rsid w:val="006337DA"/>
    <w:rsid w:val="006367FE"/>
    <w:rsid w:val="0064101F"/>
    <w:rsid w:val="006434F6"/>
    <w:rsid w:val="00644050"/>
    <w:rsid w:val="006455FE"/>
    <w:rsid w:val="006471A8"/>
    <w:rsid w:val="00650463"/>
    <w:rsid w:val="00651B55"/>
    <w:rsid w:val="006527EC"/>
    <w:rsid w:val="00652893"/>
    <w:rsid w:val="00652D85"/>
    <w:rsid w:val="00653DDE"/>
    <w:rsid w:val="006545C3"/>
    <w:rsid w:val="006549F5"/>
    <w:rsid w:val="00655A08"/>
    <w:rsid w:val="00656282"/>
    <w:rsid w:val="00657098"/>
    <w:rsid w:val="00657DBE"/>
    <w:rsid w:val="00660B00"/>
    <w:rsid w:val="00662DC5"/>
    <w:rsid w:val="00663196"/>
    <w:rsid w:val="00664CBE"/>
    <w:rsid w:val="006655B6"/>
    <w:rsid w:val="006656ED"/>
    <w:rsid w:val="006663E2"/>
    <w:rsid w:val="00666856"/>
    <w:rsid w:val="00666AC8"/>
    <w:rsid w:val="006714DA"/>
    <w:rsid w:val="00671F92"/>
    <w:rsid w:val="00673462"/>
    <w:rsid w:val="0067608D"/>
    <w:rsid w:val="006766F6"/>
    <w:rsid w:val="006767E8"/>
    <w:rsid w:val="0067688B"/>
    <w:rsid w:val="00677C0F"/>
    <w:rsid w:val="00681B63"/>
    <w:rsid w:val="006822DE"/>
    <w:rsid w:val="00683F45"/>
    <w:rsid w:val="00686068"/>
    <w:rsid w:val="00686C5A"/>
    <w:rsid w:val="00690C6C"/>
    <w:rsid w:val="006918EC"/>
    <w:rsid w:val="00691D44"/>
    <w:rsid w:val="00692DE0"/>
    <w:rsid w:val="00694A54"/>
    <w:rsid w:val="006952F8"/>
    <w:rsid w:val="0069535C"/>
    <w:rsid w:val="006956DF"/>
    <w:rsid w:val="006A19E9"/>
    <w:rsid w:val="006A3EE6"/>
    <w:rsid w:val="006A6905"/>
    <w:rsid w:val="006B4439"/>
    <w:rsid w:val="006B4D6B"/>
    <w:rsid w:val="006B5B93"/>
    <w:rsid w:val="006B6365"/>
    <w:rsid w:val="006C0419"/>
    <w:rsid w:val="006C129D"/>
    <w:rsid w:val="006C2AD1"/>
    <w:rsid w:val="006C5CBE"/>
    <w:rsid w:val="006C675D"/>
    <w:rsid w:val="006C71C1"/>
    <w:rsid w:val="006C7C9F"/>
    <w:rsid w:val="006C7D30"/>
    <w:rsid w:val="006D0D78"/>
    <w:rsid w:val="006D0F23"/>
    <w:rsid w:val="006D1413"/>
    <w:rsid w:val="006D16B5"/>
    <w:rsid w:val="006D253A"/>
    <w:rsid w:val="006D325B"/>
    <w:rsid w:val="006D346E"/>
    <w:rsid w:val="006D35A0"/>
    <w:rsid w:val="006D3757"/>
    <w:rsid w:val="006D45AB"/>
    <w:rsid w:val="006D65F7"/>
    <w:rsid w:val="006D67D0"/>
    <w:rsid w:val="006D75EE"/>
    <w:rsid w:val="006E0CF0"/>
    <w:rsid w:val="006E1A06"/>
    <w:rsid w:val="006E1F36"/>
    <w:rsid w:val="006E2DA5"/>
    <w:rsid w:val="006F0622"/>
    <w:rsid w:val="006F0C66"/>
    <w:rsid w:val="006F12E7"/>
    <w:rsid w:val="006F1BCD"/>
    <w:rsid w:val="006F2BE0"/>
    <w:rsid w:val="006F3539"/>
    <w:rsid w:val="006F4A1A"/>
    <w:rsid w:val="006F6348"/>
    <w:rsid w:val="006F77F3"/>
    <w:rsid w:val="0070059F"/>
    <w:rsid w:val="00702240"/>
    <w:rsid w:val="00703191"/>
    <w:rsid w:val="007038C3"/>
    <w:rsid w:val="00704A70"/>
    <w:rsid w:val="00706002"/>
    <w:rsid w:val="00706120"/>
    <w:rsid w:val="0071091C"/>
    <w:rsid w:val="00710DD9"/>
    <w:rsid w:val="00710E57"/>
    <w:rsid w:val="00712713"/>
    <w:rsid w:val="00715A8B"/>
    <w:rsid w:val="00715A90"/>
    <w:rsid w:val="00716AE4"/>
    <w:rsid w:val="00716EC8"/>
    <w:rsid w:val="00717CE3"/>
    <w:rsid w:val="00720D37"/>
    <w:rsid w:val="0072289E"/>
    <w:rsid w:val="00722C52"/>
    <w:rsid w:val="0072309A"/>
    <w:rsid w:val="00723191"/>
    <w:rsid w:val="007256B7"/>
    <w:rsid w:val="00725DDB"/>
    <w:rsid w:val="00726D79"/>
    <w:rsid w:val="00726F48"/>
    <w:rsid w:val="00727D9B"/>
    <w:rsid w:val="00727E23"/>
    <w:rsid w:val="00734621"/>
    <w:rsid w:val="007352E1"/>
    <w:rsid w:val="00735E4F"/>
    <w:rsid w:val="00737110"/>
    <w:rsid w:val="00742D92"/>
    <w:rsid w:val="00743B50"/>
    <w:rsid w:val="00743B76"/>
    <w:rsid w:val="007444AE"/>
    <w:rsid w:val="007461EA"/>
    <w:rsid w:val="0074691E"/>
    <w:rsid w:val="00751FE1"/>
    <w:rsid w:val="00753B40"/>
    <w:rsid w:val="0075567A"/>
    <w:rsid w:val="0075773A"/>
    <w:rsid w:val="007606FB"/>
    <w:rsid w:val="0076118A"/>
    <w:rsid w:val="00761740"/>
    <w:rsid w:val="007626E9"/>
    <w:rsid w:val="00764290"/>
    <w:rsid w:val="00764CF1"/>
    <w:rsid w:val="00765117"/>
    <w:rsid w:val="00765BBC"/>
    <w:rsid w:val="007664B8"/>
    <w:rsid w:val="00767D8F"/>
    <w:rsid w:val="00770896"/>
    <w:rsid w:val="00770F0E"/>
    <w:rsid w:val="00771823"/>
    <w:rsid w:val="00772AC0"/>
    <w:rsid w:val="00776E0D"/>
    <w:rsid w:val="007776EF"/>
    <w:rsid w:val="00781B8F"/>
    <w:rsid w:val="00787C00"/>
    <w:rsid w:val="00793109"/>
    <w:rsid w:val="0079473A"/>
    <w:rsid w:val="0079513C"/>
    <w:rsid w:val="00795A70"/>
    <w:rsid w:val="00795F15"/>
    <w:rsid w:val="00796774"/>
    <w:rsid w:val="007971F3"/>
    <w:rsid w:val="00797602"/>
    <w:rsid w:val="007A0F85"/>
    <w:rsid w:val="007A2073"/>
    <w:rsid w:val="007A3A44"/>
    <w:rsid w:val="007A77EE"/>
    <w:rsid w:val="007B37FC"/>
    <w:rsid w:val="007B7002"/>
    <w:rsid w:val="007B78B4"/>
    <w:rsid w:val="007C06EB"/>
    <w:rsid w:val="007C0CE2"/>
    <w:rsid w:val="007C31D6"/>
    <w:rsid w:val="007C3355"/>
    <w:rsid w:val="007C43DC"/>
    <w:rsid w:val="007C47E5"/>
    <w:rsid w:val="007C4CAB"/>
    <w:rsid w:val="007C5318"/>
    <w:rsid w:val="007C54A9"/>
    <w:rsid w:val="007D06F0"/>
    <w:rsid w:val="007D20C5"/>
    <w:rsid w:val="007D282F"/>
    <w:rsid w:val="007D4A62"/>
    <w:rsid w:val="007D7808"/>
    <w:rsid w:val="007E0151"/>
    <w:rsid w:val="007E1285"/>
    <w:rsid w:val="007E19B3"/>
    <w:rsid w:val="007E223D"/>
    <w:rsid w:val="007E3F00"/>
    <w:rsid w:val="007E4662"/>
    <w:rsid w:val="007E4A65"/>
    <w:rsid w:val="007E4E03"/>
    <w:rsid w:val="007E52DC"/>
    <w:rsid w:val="007E5F1A"/>
    <w:rsid w:val="007E67DD"/>
    <w:rsid w:val="007E7346"/>
    <w:rsid w:val="007F2208"/>
    <w:rsid w:val="007F28B8"/>
    <w:rsid w:val="007F2E8C"/>
    <w:rsid w:val="007F5860"/>
    <w:rsid w:val="00800492"/>
    <w:rsid w:val="00804FF1"/>
    <w:rsid w:val="00805E63"/>
    <w:rsid w:val="00805E7D"/>
    <w:rsid w:val="00812C3F"/>
    <w:rsid w:val="008134C4"/>
    <w:rsid w:val="00813E4D"/>
    <w:rsid w:val="00813EB0"/>
    <w:rsid w:val="00814200"/>
    <w:rsid w:val="0081475E"/>
    <w:rsid w:val="00816E2F"/>
    <w:rsid w:val="00816F02"/>
    <w:rsid w:val="008171E1"/>
    <w:rsid w:val="00817F82"/>
    <w:rsid w:val="00820CAF"/>
    <w:rsid w:val="00821222"/>
    <w:rsid w:val="00822939"/>
    <w:rsid w:val="00822A38"/>
    <w:rsid w:val="00822FE5"/>
    <w:rsid w:val="00824BA5"/>
    <w:rsid w:val="00825381"/>
    <w:rsid w:val="0082593E"/>
    <w:rsid w:val="00825EE0"/>
    <w:rsid w:val="00826984"/>
    <w:rsid w:val="00827BB2"/>
    <w:rsid w:val="00830DF1"/>
    <w:rsid w:val="00833CD1"/>
    <w:rsid w:val="008362F9"/>
    <w:rsid w:val="00837944"/>
    <w:rsid w:val="00840BE8"/>
    <w:rsid w:val="00840C0B"/>
    <w:rsid w:val="00840C71"/>
    <w:rsid w:val="00841C83"/>
    <w:rsid w:val="00843AAF"/>
    <w:rsid w:val="00843BCA"/>
    <w:rsid w:val="008451A4"/>
    <w:rsid w:val="0084560C"/>
    <w:rsid w:val="00846ECA"/>
    <w:rsid w:val="00847F87"/>
    <w:rsid w:val="008506F2"/>
    <w:rsid w:val="00851783"/>
    <w:rsid w:val="0085197F"/>
    <w:rsid w:val="00852243"/>
    <w:rsid w:val="00852A42"/>
    <w:rsid w:val="00853142"/>
    <w:rsid w:val="00853859"/>
    <w:rsid w:val="0085409D"/>
    <w:rsid w:val="008550CB"/>
    <w:rsid w:val="0085545F"/>
    <w:rsid w:val="00855B1E"/>
    <w:rsid w:val="008560F2"/>
    <w:rsid w:val="0085667B"/>
    <w:rsid w:val="00857989"/>
    <w:rsid w:val="0086128F"/>
    <w:rsid w:val="00861498"/>
    <w:rsid w:val="00862778"/>
    <w:rsid w:val="0086503B"/>
    <w:rsid w:val="0086775E"/>
    <w:rsid w:val="0087140F"/>
    <w:rsid w:val="0087199B"/>
    <w:rsid w:val="00871AFB"/>
    <w:rsid w:val="0087251D"/>
    <w:rsid w:val="00872719"/>
    <w:rsid w:val="008728B4"/>
    <w:rsid w:val="00872AAB"/>
    <w:rsid w:val="00873529"/>
    <w:rsid w:val="0087454F"/>
    <w:rsid w:val="00880949"/>
    <w:rsid w:val="008813B4"/>
    <w:rsid w:val="00881AF9"/>
    <w:rsid w:val="0088280E"/>
    <w:rsid w:val="00883885"/>
    <w:rsid w:val="00883DF1"/>
    <w:rsid w:val="00884B1C"/>
    <w:rsid w:val="00886002"/>
    <w:rsid w:val="00886003"/>
    <w:rsid w:val="00887A03"/>
    <w:rsid w:val="00891BF6"/>
    <w:rsid w:val="00892785"/>
    <w:rsid w:val="00894901"/>
    <w:rsid w:val="0089662C"/>
    <w:rsid w:val="008A0884"/>
    <w:rsid w:val="008A2568"/>
    <w:rsid w:val="008A3947"/>
    <w:rsid w:val="008A4B05"/>
    <w:rsid w:val="008A4D4C"/>
    <w:rsid w:val="008A6BC0"/>
    <w:rsid w:val="008B0770"/>
    <w:rsid w:val="008B10F2"/>
    <w:rsid w:val="008B131B"/>
    <w:rsid w:val="008B1FB8"/>
    <w:rsid w:val="008B4094"/>
    <w:rsid w:val="008B4212"/>
    <w:rsid w:val="008B4CD2"/>
    <w:rsid w:val="008B552E"/>
    <w:rsid w:val="008B65D0"/>
    <w:rsid w:val="008B6CA3"/>
    <w:rsid w:val="008C022D"/>
    <w:rsid w:val="008C02DC"/>
    <w:rsid w:val="008C1453"/>
    <w:rsid w:val="008C1847"/>
    <w:rsid w:val="008C2CBF"/>
    <w:rsid w:val="008C42E9"/>
    <w:rsid w:val="008C5513"/>
    <w:rsid w:val="008C5866"/>
    <w:rsid w:val="008C5F49"/>
    <w:rsid w:val="008C658A"/>
    <w:rsid w:val="008D20DA"/>
    <w:rsid w:val="008D2695"/>
    <w:rsid w:val="008D340B"/>
    <w:rsid w:val="008D456D"/>
    <w:rsid w:val="008D67FF"/>
    <w:rsid w:val="008D68AF"/>
    <w:rsid w:val="008D6F8C"/>
    <w:rsid w:val="008D7C96"/>
    <w:rsid w:val="008D7FC2"/>
    <w:rsid w:val="008E04B5"/>
    <w:rsid w:val="008E138F"/>
    <w:rsid w:val="008E3358"/>
    <w:rsid w:val="008E369A"/>
    <w:rsid w:val="008E53EF"/>
    <w:rsid w:val="008E5BD1"/>
    <w:rsid w:val="008E5CF9"/>
    <w:rsid w:val="008E7308"/>
    <w:rsid w:val="008E7975"/>
    <w:rsid w:val="008F01AE"/>
    <w:rsid w:val="008F0314"/>
    <w:rsid w:val="008F41CE"/>
    <w:rsid w:val="008F6757"/>
    <w:rsid w:val="00900EA0"/>
    <w:rsid w:val="00904E28"/>
    <w:rsid w:val="00905E2F"/>
    <w:rsid w:val="00906404"/>
    <w:rsid w:val="009064EF"/>
    <w:rsid w:val="00906D93"/>
    <w:rsid w:val="00907265"/>
    <w:rsid w:val="00907B7B"/>
    <w:rsid w:val="00914097"/>
    <w:rsid w:val="00914430"/>
    <w:rsid w:val="009165AC"/>
    <w:rsid w:val="0091688D"/>
    <w:rsid w:val="00917237"/>
    <w:rsid w:val="009179A1"/>
    <w:rsid w:val="00920072"/>
    <w:rsid w:val="00920456"/>
    <w:rsid w:val="0092148D"/>
    <w:rsid w:val="0092365E"/>
    <w:rsid w:val="009312C9"/>
    <w:rsid w:val="00931646"/>
    <w:rsid w:val="009371BE"/>
    <w:rsid w:val="0094046D"/>
    <w:rsid w:val="00940629"/>
    <w:rsid w:val="00941AFC"/>
    <w:rsid w:val="00942B9E"/>
    <w:rsid w:val="009448EE"/>
    <w:rsid w:val="00945C5A"/>
    <w:rsid w:val="00947BF1"/>
    <w:rsid w:val="0095131C"/>
    <w:rsid w:val="00952C46"/>
    <w:rsid w:val="00953410"/>
    <w:rsid w:val="00953754"/>
    <w:rsid w:val="0095389D"/>
    <w:rsid w:val="00953E8C"/>
    <w:rsid w:val="0095450B"/>
    <w:rsid w:val="00955BBC"/>
    <w:rsid w:val="00956B5F"/>
    <w:rsid w:val="00956D1A"/>
    <w:rsid w:val="009616C5"/>
    <w:rsid w:val="00961D08"/>
    <w:rsid w:val="00962A5B"/>
    <w:rsid w:val="0096318C"/>
    <w:rsid w:val="009638AF"/>
    <w:rsid w:val="00966BD0"/>
    <w:rsid w:val="009679DE"/>
    <w:rsid w:val="00967DA9"/>
    <w:rsid w:val="009700FB"/>
    <w:rsid w:val="00970E6B"/>
    <w:rsid w:val="00970F3A"/>
    <w:rsid w:val="00972195"/>
    <w:rsid w:val="00972237"/>
    <w:rsid w:val="009734F4"/>
    <w:rsid w:val="00973A7D"/>
    <w:rsid w:val="00974587"/>
    <w:rsid w:val="00975650"/>
    <w:rsid w:val="00976D43"/>
    <w:rsid w:val="00982D26"/>
    <w:rsid w:val="00984EA3"/>
    <w:rsid w:val="00985E9F"/>
    <w:rsid w:val="0098658F"/>
    <w:rsid w:val="00986597"/>
    <w:rsid w:val="00992F1B"/>
    <w:rsid w:val="009932EC"/>
    <w:rsid w:val="009952D5"/>
    <w:rsid w:val="00995E48"/>
    <w:rsid w:val="009964CC"/>
    <w:rsid w:val="0099693C"/>
    <w:rsid w:val="00996E63"/>
    <w:rsid w:val="009A007C"/>
    <w:rsid w:val="009A1A98"/>
    <w:rsid w:val="009A2065"/>
    <w:rsid w:val="009A4771"/>
    <w:rsid w:val="009A4BFF"/>
    <w:rsid w:val="009B1EC9"/>
    <w:rsid w:val="009B20BB"/>
    <w:rsid w:val="009B2B19"/>
    <w:rsid w:val="009B5C61"/>
    <w:rsid w:val="009B7A7E"/>
    <w:rsid w:val="009C1C3E"/>
    <w:rsid w:val="009C2D8A"/>
    <w:rsid w:val="009C5FE9"/>
    <w:rsid w:val="009C701B"/>
    <w:rsid w:val="009D08AB"/>
    <w:rsid w:val="009D1103"/>
    <w:rsid w:val="009D2CF5"/>
    <w:rsid w:val="009D2D8B"/>
    <w:rsid w:val="009D2DBD"/>
    <w:rsid w:val="009D44ED"/>
    <w:rsid w:val="009D539F"/>
    <w:rsid w:val="009D62A4"/>
    <w:rsid w:val="009D6A3F"/>
    <w:rsid w:val="009E0722"/>
    <w:rsid w:val="009E0DE1"/>
    <w:rsid w:val="009E1362"/>
    <w:rsid w:val="009E1514"/>
    <w:rsid w:val="009E17DE"/>
    <w:rsid w:val="009E21E9"/>
    <w:rsid w:val="009E3195"/>
    <w:rsid w:val="009E3FD1"/>
    <w:rsid w:val="009E7B7A"/>
    <w:rsid w:val="009F09B6"/>
    <w:rsid w:val="009F403C"/>
    <w:rsid w:val="009F7670"/>
    <w:rsid w:val="00A004FA"/>
    <w:rsid w:val="00A02537"/>
    <w:rsid w:val="00A02CBA"/>
    <w:rsid w:val="00A0409D"/>
    <w:rsid w:val="00A05FE3"/>
    <w:rsid w:val="00A06B38"/>
    <w:rsid w:val="00A07460"/>
    <w:rsid w:val="00A07C73"/>
    <w:rsid w:val="00A10081"/>
    <w:rsid w:val="00A109DB"/>
    <w:rsid w:val="00A124D2"/>
    <w:rsid w:val="00A14372"/>
    <w:rsid w:val="00A14983"/>
    <w:rsid w:val="00A14989"/>
    <w:rsid w:val="00A1625A"/>
    <w:rsid w:val="00A17658"/>
    <w:rsid w:val="00A2058D"/>
    <w:rsid w:val="00A212D3"/>
    <w:rsid w:val="00A21D7B"/>
    <w:rsid w:val="00A220C9"/>
    <w:rsid w:val="00A228BD"/>
    <w:rsid w:val="00A24B0E"/>
    <w:rsid w:val="00A24F7A"/>
    <w:rsid w:val="00A25A88"/>
    <w:rsid w:val="00A25C02"/>
    <w:rsid w:val="00A3063D"/>
    <w:rsid w:val="00A30BBE"/>
    <w:rsid w:val="00A31F25"/>
    <w:rsid w:val="00A3581D"/>
    <w:rsid w:val="00A36EDA"/>
    <w:rsid w:val="00A37813"/>
    <w:rsid w:val="00A379FC"/>
    <w:rsid w:val="00A4059C"/>
    <w:rsid w:val="00A40B08"/>
    <w:rsid w:val="00A4154A"/>
    <w:rsid w:val="00A42450"/>
    <w:rsid w:val="00A4328D"/>
    <w:rsid w:val="00A47774"/>
    <w:rsid w:val="00A52C24"/>
    <w:rsid w:val="00A5607E"/>
    <w:rsid w:val="00A5636D"/>
    <w:rsid w:val="00A56A31"/>
    <w:rsid w:val="00A61687"/>
    <w:rsid w:val="00A62215"/>
    <w:rsid w:val="00A62B3A"/>
    <w:rsid w:val="00A6335D"/>
    <w:rsid w:val="00A64547"/>
    <w:rsid w:val="00A654C0"/>
    <w:rsid w:val="00A660AC"/>
    <w:rsid w:val="00A70AA4"/>
    <w:rsid w:val="00A71775"/>
    <w:rsid w:val="00A7226F"/>
    <w:rsid w:val="00A72B06"/>
    <w:rsid w:val="00A72F47"/>
    <w:rsid w:val="00A7745E"/>
    <w:rsid w:val="00A7768A"/>
    <w:rsid w:val="00A8246B"/>
    <w:rsid w:val="00A839D8"/>
    <w:rsid w:val="00A8432F"/>
    <w:rsid w:val="00A857C9"/>
    <w:rsid w:val="00A90FC0"/>
    <w:rsid w:val="00A929CF"/>
    <w:rsid w:val="00A92A8B"/>
    <w:rsid w:val="00A933FC"/>
    <w:rsid w:val="00A93EA3"/>
    <w:rsid w:val="00A943FF"/>
    <w:rsid w:val="00A94BA3"/>
    <w:rsid w:val="00A94BB4"/>
    <w:rsid w:val="00A96B8C"/>
    <w:rsid w:val="00A972FB"/>
    <w:rsid w:val="00AA2587"/>
    <w:rsid w:val="00AA668B"/>
    <w:rsid w:val="00AB501D"/>
    <w:rsid w:val="00AB610F"/>
    <w:rsid w:val="00AB7C4F"/>
    <w:rsid w:val="00AC2DC0"/>
    <w:rsid w:val="00AC520B"/>
    <w:rsid w:val="00AC56B3"/>
    <w:rsid w:val="00AC5EFC"/>
    <w:rsid w:val="00AC6ACA"/>
    <w:rsid w:val="00AD1BDD"/>
    <w:rsid w:val="00AD2B39"/>
    <w:rsid w:val="00AD6077"/>
    <w:rsid w:val="00AD67D1"/>
    <w:rsid w:val="00AD6E5D"/>
    <w:rsid w:val="00AD7725"/>
    <w:rsid w:val="00AD7B62"/>
    <w:rsid w:val="00AE1850"/>
    <w:rsid w:val="00AE2696"/>
    <w:rsid w:val="00AE29EE"/>
    <w:rsid w:val="00AE3B45"/>
    <w:rsid w:val="00AE4808"/>
    <w:rsid w:val="00AE4BFD"/>
    <w:rsid w:val="00AE587D"/>
    <w:rsid w:val="00AE5EF5"/>
    <w:rsid w:val="00AE631C"/>
    <w:rsid w:val="00AE7CD1"/>
    <w:rsid w:val="00AF3A57"/>
    <w:rsid w:val="00AF406F"/>
    <w:rsid w:val="00AF5878"/>
    <w:rsid w:val="00AF6F5D"/>
    <w:rsid w:val="00AF757C"/>
    <w:rsid w:val="00B00FAC"/>
    <w:rsid w:val="00B021DA"/>
    <w:rsid w:val="00B02F7E"/>
    <w:rsid w:val="00B042ED"/>
    <w:rsid w:val="00B10BF4"/>
    <w:rsid w:val="00B11940"/>
    <w:rsid w:val="00B1195A"/>
    <w:rsid w:val="00B12B12"/>
    <w:rsid w:val="00B156EA"/>
    <w:rsid w:val="00B157D5"/>
    <w:rsid w:val="00B16A16"/>
    <w:rsid w:val="00B1716F"/>
    <w:rsid w:val="00B20EBD"/>
    <w:rsid w:val="00B22537"/>
    <w:rsid w:val="00B245F9"/>
    <w:rsid w:val="00B24B66"/>
    <w:rsid w:val="00B268ED"/>
    <w:rsid w:val="00B34432"/>
    <w:rsid w:val="00B36CD8"/>
    <w:rsid w:val="00B3773C"/>
    <w:rsid w:val="00B37BF8"/>
    <w:rsid w:val="00B40B06"/>
    <w:rsid w:val="00B42071"/>
    <w:rsid w:val="00B424E7"/>
    <w:rsid w:val="00B44F21"/>
    <w:rsid w:val="00B47C55"/>
    <w:rsid w:val="00B47C7F"/>
    <w:rsid w:val="00B47EB1"/>
    <w:rsid w:val="00B5095A"/>
    <w:rsid w:val="00B53801"/>
    <w:rsid w:val="00B5411E"/>
    <w:rsid w:val="00B545DF"/>
    <w:rsid w:val="00B54F2E"/>
    <w:rsid w:val="00B5509F"/>
    <w:rsid w:val="00B5669C"/>
    <w:rsid w:val="00B57C5A"/>
    <w:rsid w:val="00B60430"/>
    <w:rsid w:val="00B6115C"/>
    <w:rsid w:val="00B62396"/>
    <w:rsid w:val="00B62C17"/>
    <w:rsid w:val="00B636B1"/>
    <w:rsid w:val="00B646BD"/>
    <w:rsid w:val="00B6479C"/>
    <w:rsid w:val="00B64849"/>
    <w:rsid w:val="00B6549F"/>
    <w:rsid w:val="00B65D5A"/>
    <w:rsid w:val="00B66063"/>
    <w:rsid w:val="00B660F0"/>
    <w:rsid w:val="00B67558"/>
    <w:rsid w:val="00B710A5"/>
    <w:rsid w:val="00B76924"/>
    <w:rsid w:val="00B76E5F"/>
    <w:rsid w:val="00B76F0D"/>
    <w:rsid w:val="00B77796"/>
    <w:rsid w:val="00B77E21"/>
    <w:rsid w:val="00B81185"/>
    <w:rsid w:val="00B81367"/>
    <w:rsid w:val="00B819FA"/>
    <w:rsid w:val="00B822B8"/>
    <w:rsid w:val="00B84411"/>
    <w:rsid w:val="00B84CBB"/>
    <w:rsid w:val="00B92838"/>
    <w:rsid w:val="00B9299E"/>
    <w:rsid w:val="00B94E96"/>
    <w:rsid w:val="00B9592E"/>
    <w:rsid w:val="00B964BE"/>
    <w:rsid w:val="00B964C3"/>
    <w:rsid w:val="00B9651C"/>
    <w:rsid w:val="00B96F8D"/>
    <w:rsid w:val="00B97827"/>
    <w:rsid w:val="00BA0A17"/>
    <w:rsid w:val="00BA12F7"/>
    <w:rsid w:val="00BA22E7"/>
    <w:rsid w:val="00BA270A"/>
    <w:rsid w:val="00BA3476"/>
    <w:rsid w:val="00BA36AA"/>
    <w:rsid w:val="00BA492E"/>
    <w:rsid w:val="00BA5217"/>
    <w:rsid w:val="00BA5624"/>
    <w:rsid w:val="00BA7331"/>
    <w:rsid w:val="00BA7C3A"/>
    <w:rsid w:val="00BA7C69"/>
    <w:rsid w:val="00BB185B"/>
    <w:rsid w:val="00BB3F2C"/>
    <w:rsid w:val="00BB5313"/>
    <w:rsid w:val="00BB5E5F"/>
    <w:rsid w:val="00BB5F20"/>
    <w:rsid w:val="00BB65FB"/>
    <w:rsid w:val="00BB6B70"/>
    <w:rsid w:val="00BC0579"/>
    <w:rsid w:val="00BC2FFB"/>
    <w:rsid w:val="00BD0D6A"/>
    <w:rsid w:val="00BD22A4"/>
    <w:rsid w:val="00BD336C"/>
    <w:rsid w:val="00BD35CA"/>
    <w:rsid w:val="00BD4641"/>
    <w:rsid w:val="00BD5E43"/>
    <w:rsid w:val="00BD5EE8"/>
    <w:rsid w:val="00BD65A3"/>
    <w:rsid w:val="00BD6ACF"/>
    <w:rsid w:val="00BD795D"/>
    <w:rsid w:val="00BE0CF3"/>
    <w:rsid w:val="00BE10B0"/>
    <w:rsid w:val="00BE1FAC"/>
    <w:rsid w:val="00BE2129"/>
    <w:rsid w:val="00BE25CC"/>
    <w:rsid w:val="00BE364A"/>
    <w:rsid w:val="00BE42DD"/>
    <w:rsid w:val="00BE4703"/>
    <w:rsid w:val="00BE56F3"/>
    <w:rsid w:val="00BE5990"/>
    <w:rsid w:val="00BE6D3E"/>
    <w:rsid w:val="00BE7D84"/>
    <w:rsid w:val="00BF10FC"/>
    <w:rsid w:val="00BF192E"/>
    <w:rsid w:val="00BF2422"/>
    <w:rsid w:val="00BF5080"/>
    <w:rsid w:val="00BF7CAB"/>
    <w:rsid w:val="00C00259"/>
    <w:rsid w:val="00C00981"/>
    <w:rsid w:val="00C00D78"/>
    <w:rsid w:val="00C02792"/>
    <w:rsid w:val="00C03B8A"/>
    <w:rsid w:val="00C03ECB"/>
    <w:rsid w:val="00C04709"/>
    <w:rsid w:val="00C04C66"/>
    <w:rsid w:val="00C054E3"/>
    <w:rsid w:val="00C05A3F"/>
    <w:rsid w:val="00C07F2B"/>
    <w:rsid w:val="00C10985"/>
    <w:rsid w:val="00C11675"/>
    <w:rsid w:val="00C128F4"/>
    <w:rsid w:val="00C14046"/>
    <w:rsid w:val="00C152B9"/>
    <w:rsid w:val="00C15860"/>
    <w:rsid w:val="00C1595C"/>
    <w:rsid w:val="00C1668B"/>
    <w:rsid w:val="00C206D7"/>
    <w:rsid w:val="00C20CA1"/>
    <w:rsid w:val="00C21C4E"/>
    <w:rsid w:val="00C22126"/>
    <w:rsid w:val="00C24F1B"/>
    <w:rsid w:val="00C255D6"/>
    <w:rsid w:val="00C25754"/>
    <w:rsid w:val="00C278E6"/>
    <w:rsid w:val="00C27CEE"/>
    <w:rsid w:val="00C34915"/>
    <w:rsid w:val="00C35F30"/>
    <w:rsid w:val="00C40313"/>
    <w:rsid w:val="00C4066D"/>
    <w:rsid w:val="00C41843"/>
    <w:rsid w:val="00C427DD"/>
    <w:rsid w:val="00C42C7D"/>
    <w:rsid w:val="00C46125"/>
    <w:rsid w:val="00C46758"/>
    <w:rsid w:val="00C4752D"/>
    <w:rsid w:val="00C52224"/>
    <w:rsid w:val="00C52D8F"/>
    <w:rsid w:val="00C53269"/>
    <w:rsid w:val="00C543C4"/>
    <w:rsid w:val="00C5651A"/>
    <w:rsid w:val="00C6295F"/>
    <w:rsid w:val="00C64738"/>
    <w:rsid w:val="00C64E4F"/>
    <w:rsid w:val="00C65FC9"/>
    <w:rsid w:val="00C66F69"/>
    <w:rsid w:val="00C71BC1"/>
    <w:rsid w:val="00C72E04"/>
    <w:rsid w:val="00C73960"/>
    <w:rsid w:val="00C74794"/>
    <w:rsid w:val="00C76E4F"/>
    <w:rsid w:val="00C80BFF"/>
    <w:rsid w:val="00C80CE1"/>
    <w:rsid w:val="00C816B9"/>
    <w:rsid w:val="00C84232"/>
    <w:rsid w:val="00C84B00"/>
    <w:rsid w:val="00C85B54"/>
    <w:rsid w:val="00C860BF"/>
    <w:rsid w:val="00C86E66"/>
    <w:rsid w:val="00C92BED"/>
    <w:rsid w:val="00C9345F"/>
    <w:rsid w:val="00C93EC9"/>
    <w:rsid w:val="00C94837"/>
    <w:rsid w:val="00C94DF7"/>
    <w:rsid w:val="00C95D67"/>
    <w:rsid w:val="00CA03D9"/>
    <w:rsid w:val="00CA1E76"/>
    <w:rsid w:val="00CA24CD"/>
    <w:rsid w:val="00CA24DC"/>
    <w:rsid w:val="00CA2703"/>
    <w:rsid w:val="00CA3466"/>
    <w:rsid w:val="00CA3EFD"/>
    <w:rsid w:val="00CA50E8"/>
    <w:rsid w:val="00CB2780"/>
    <w:rsid w:val="00CB2BCD"/>
    <w:rsid w:val="00CB2F74"/>
    <w:rsid w:val="00CB43F8"/>
    <w:rsid w:val="00CB48DE"/>
    <w:rsid w:val="00CC0564"/>
    <w:rsid w:val="00CC05F6"/>
    <w:rsid w:val="00CC22F1"/>
    <w:rsid w:val="00CC4731"/>
    <w:rsid w:val="00CC5177"/>
    <w:rsid w:val="00CC5C49"/>
    <w:rsid w:val="00CC6C6E"/>
    <w:rsid w:val="00CC7319"/>
    <w:rsid w:val="00CD1102"/>
    <w:rsid w:val="00CD15ED"/>
    <w:rsid w:val="00CD24BC"/>
    <w:rsid w:val="00CD3000"/>
    <w:rsid w:val="00CD40D2"/>
    <w:rsid w:val="00CD4D76"/>
    <w:rsid w:val="00CD537B"/>
    <w:rsid w:val="00CD558C"/>
    <w:rsid w:val="00CD79E3"/>
    <w:rsid w:val="00CE044E"/>
    <w:rsid w:val="00CE0EE8"/>
    <w:rsid w:val="00CE1511"/>
    <w:rsid w:val="00CE45CB"/>
    <w:rsid w:val="00CE7683"/>
    <w:rsid w:val="00CF2A01"/>
    <w:rsid w:val="00CF3EE3"/>
    <w:rsid w:val="00CF407D"/>
    <w:rsid w:val="00CF4206"/>
    <w:rsid w:val="00CF4E20"/>
    <w:rsid w:val="00CF6859"/>
    <w:rsid w:val="00D01231"/>
    <w:rsid w:val="00D0229D"/>
    <w:rsid w:val="00D02C3A"/>
    <w:rsid w:val="00D03F3B"/>
    <w:rsid w:val="00D05425"/>
    <w:rsid w:val="00D062AC"/>
    <w:rsid w:val="00D0646E"/>
    <w:rsid w:val="00D10550"/>
    <w:rsid w:val="00D13081"/>
    <w:rsid w:val="00D15769"/>
    <w:rsid w:val="00D1668F"/>
    <w:rsid w:val="00D2063D"/>
    <w:rsid w:val="00D2228F"/>
    <w:rsid w:val="00D234CE"/>
    <w:rsid w:val="00D235CB"/>
    <w:rsid w:val="00D24EC3"/>
    <w:rsid w:val="00D251A6"/>
    <w:rsid w:val="00D26472"/>
    <w:rsid w:val="00D2668E"/>
    <w:rsid w:val="00D27035"/>
    <w:rsid w:val="00D27307"/>
    <w:rsid w:val="00D300E8"/>
    <w:rsid w:val="00D317AA"/>
    <w:rsid w:val="00D317D9"/>
    <w:rsid w:val="00D32732"/>
    <w:rsid w:val="00D33FDF"/>
    <w:rsid w:val="00D343B5"/>
    <w:rsid w:val="00D359DA"/>
    <w:rsid w:val="00D3737E"/>
    <w:rsid w:val="00D375C8"/>
    <w:rsid w:val="00D401F4"/>
    <w:rsid w:val="00D4215D"/>
    <w:rsid w:val="00D452F5"/>
    <w:rsid w:val="00D4574C"/>
    <w:rsid w:val="00D45C2A"/>
    <w:rsid w:val="00D45C81"/>
    <w:rsid w:val="00D4648B"/>
    <w:rsid w:val="00D46A1B"/>
    <w:rsid w:val="00D50299"/>
    <w:rsid w:val="00D5033E"/>
    <w:rsid w:val="00D50C57"/>
    <w:rsid w:val="00D52DB8"/>
    <w:rsid w:val="00D5363D"/>
    <w:rsid w:val="00D53CDA"/>
    <w:rsid w:val="00D57ABB"/>
    <w:rsid w:val="00D613D1"/>
    <w:rsid w:val="00D623B2"/>
    <w:rsid w:val="00D6380F"/>
    <w:rsid w:val="00D64D81"/>
    <w:rsid w:val="00D64D8E"/>
    <w:rsid w:val="00D66258"/>
    <w:rsid w:val="00D70415"/>
    <w:rsid w:val="00D71E50"/>
    <w:rsid w:val="00D72098"/>
    <w:rsid w:val="00D7307B"/>
    <w:rsid w:val="00D7496A"/>
    <w:rsid w:val="00D75B05"/>
    <w:rsid w:val="00D761B5"/>
    <w:rsid w:val="00D77040"/>
    <w:rsid w:val="00D81A47"/>
    <w:rsid w:val="00D826BF"/>
    <w:rsid w:val="00D8289E"/>
    <w:rsid w:val="00D830D7"/>
    <w:rsid w:val="00D84067"/>
    <w:rsid w:val="00D85953"/>
    <w:rsid w:val="00D8604A"/>
    <w:rsid w:val="00D90835"/>
    <w:rsid w:val="00D91113"/>
    <w:rsid w:val="00D9289C"/>
    <w:rsid w:val="00D94130"/>
    <w:rsid w:val="00D941C9"/>
    <w:rsid w:val="00D942FD"/>
    <w:rsid w:val="00D9457D"/>
    <w:rsid w:val="00D95060"/>
    <w:rsid w:val="00D97A69"/>
    <w:rsid w:val="00DA2A43"/>
    <w:rsid w:val="00DA36E5"/>
    <w:rsid w:val="00DA5408"/>
    <w:rsid w:val="00DA5D50"/>
    <w:rsid w:val="00DA65F7"/>
    <w:rsid w:val="00DB0198"/>
    <w:rsid w:val="00DB0E90"/>
    <w:rsid w:val="00DB1E8B"/>
    <w:rsid w:val="00DB1FD8"/>
    <w:rsid w:val="00DB3859"/>
    <w:rsid w:val="00DB4509"/>
    <w:rsid w:val="00DB4E27"/>
    <w:rsid w:val="00DB66B4"/>
    <w:rsid w:val="00DC2AE2"/>
    <w:rsid w:val="00DC4C25"/>
    <w:rsid w:val="00DC5943"/>
    <w:rsid w:val="00DC6388"/>
    <w:rsid w:val="00DC7356"/>
    <w:rsid w:val="00DC772E"/>
    <w:rsid w:val="00DD0BD2"/>
    <w:rsid w:val="00DD106A"/>
    <w:rsid w:val="00DD20C0"/>
    <w:rsid w:val="00DD52C2"/>
    <w:rsid w:val="00DD6AB8"/>
    <w:rsid w:val="00DE10A9"/>
    <w:rsid w:val="00DE38E1"/>
    <w:rsid w:val="00DE4075"/>
    <w:rsid w:val="00DE4E10"/>
    <w:rsid w:val="00DE7E37"/>
    <w:rsid w:val="00DF34E1"/>
    <w:rsid w:val="00DF473B"/>
    <w:rsid w:val="00DF5919"/>
    <w:rsid w:val="00DF725B"/>
    <w:rsid w:val="00DF74B8"/>
    <w:rsid w:val="00DF7CA6"/>
    <w:rsid w:val="00E00F03"/>
    <w:rsid w:val="00E0101E"/>
    <w:rsid w:val="00E0177F"/>
    <w:rsid w:val="00E022B0"/>
    <w:rsid w:val="00E07752"/>
    <w:rsid w:val="00E07BB8"/>
    <w:rsid w:val="00E07E70"/>
    <w:rsid w:val="00E10ABB"/>
    <w:rsid w:val="00E10AF4"/>
    <w:rsid w:val="00E11397"/>
    <w:rsid w:val="00E1379F"/>
    <w:rsid w:val="00E20949"/>
    <w:rsid w:val="00E217A5"/>
    <w:rsid w:val="00E21F85"/>
    <w:rsid w:val="00E23881"/>
    <w:rsid w:val="00E23B23"/>
    <w:rsid w:val="00E23FEE"/>
    <w:rsid w:val="00E2511D"/>
    <w:rsid w:val="00E2586A"/>
    <w:rsid w:val="00E2629F"/>
    <w:rsid w:val="00E3267E"/>
    <w:rsid w:val="00E33C38"/>
    <w:rsid w:val="00E359D1"/>
    <w:rsid w:val="00E36F9B"/>
    <w:rsid w:val="00E3744A"/>
    <w:rsid w:val="00E37672"/>
    <w:rsid w:val="00E37D48"/>
    <w:rsid w:val="00E37F81"/>
    <w:rsid w:val="00E416DD"/>
    <w:rsid w:val="00E42751"/>
    <w:rsid w:val="00E43089"/>
    <w:rsid w:val="00E43EFD"/>
    <w:rsid w:val="00E445F8"/>
    <w:rsid w:val="00E45B8F"/>
    <w:rsid w:val="00E45BE4"/>
    <w:rsid w:val="00E46C2F"/>
    <w:rsid w:val="00E46CCE"/>
    <w:rsid w:val="00E47BBF"/>
    <w:rsid w:val="00E50571"/>
    <w:rsid w:val="00E50986"/>
    <w:rsid w:val="00E5099D"/>
    <w:rsid w:val="00E53FE7"/>
    <w:rsid w:val="00E54D58"/>
    <w:rsid w:val="00E55C7F"/>
    <w:rsid w:val="00E642B9"/>
    <w:rsid w:val="00E64843"/>
    <w:rsid w:val="00E64866"/>
    <w:rsid w:val="00E65909"/>
    <w:rsid w:val="00E66562"/>
    <w:rsid w:val="00E67DFA"/>
    <w:rsid w:val="00E70060"/>
    <w:rsid w:val="00E71C0A"/>
    <w:rsid w:val="00E72B3A"/>
    <w:rsid w:val="00E72E2C"/>
    <w:rsid w:val="00E7313D"/>
    <w:rsid w:val="00E73673"/>
    <w:rsid w:val="00E73908"/>
    <w:rsid w:val="00E745A7"/>
    <w:rsid w:val="00E74B7A"/>
    <w:rsid w:val="00E74D18"/>
    <w:rsid w:val="00E80003"/>
    <w:rsid w:val="00E81764"/>
    <w:rsid w:val="00E8193F"/>
    <w:rsid w:val="00E83A40"/>
    <w:rsid w:val="00E874AD"/>
    <w:rsid w:val="00E8786C"/>
    <w:rsid w:val="00E90819"/>
    <w:rsid w:val="00E927D7"/>
    <w:rsid w:val="00E93A42"/>
    <w:rsid w:val="00EA04ED"/>
    <w:rsid w:val="00EA05A2"/>
    <w:rsid w:val="00EA0EC6"/>
    <w:rsid w:val="00EA10F0"/>
    <w:rsid w:val="00EA1364"/>
    <w:rsid w:val="00EA3614"/>
    <w:rsid w:val="00EA3DE8"/>
    <w:rsid w:val="00EA5DD8"/>
    <w:rsid w:val="00EA5EEA"/>
    <w:rsid w:val="00EA6148"/>
    <w:rsid w:val="00EA6EF4"/>
    <w:rsid w:val="00EB05B1"/>
    <w:rsid w:val="00EB1F1A"/>
    <w:rsid w:val="00EB255F"/>
    <w:rsid w:val="00EB2A5C"/>
    <w:rsid w:val="00EB2EC7"/>
    <w:rsid w:val="00EB365B"/>
    <w:rsid w:val="00EB5B67"/>
    <w:rsid w:val="00EB5FF7"/>
    <w:rsid w:val="00EB736A"/>
    <w:rsid w:val="00EC0561"/>
    <w:rsid w:val="00EC17A0"/>
    <w:rsid w:val="00EC44E9"/>
    <w:rsid w:val="00EC6A66"/>
    <w:rsid w:val="00EC78F5"/>
    <w:rsid w:val="00EC7EFB"/>
    <w:rsid w:val="00ED01F4"/>
    <w:rsid w:val="00ED10D4"/>
    <w:rsid w:val="00ED3584"/>
    <w:rsid w:val="00ED4D1C"/>
    <w:rsid w:val="00ED56DE"/>
    <w:rsid w:val="00ED5ABD"/>
    <w:rsid w:val="00ED6A7F"/>
    <w:rsid w:val="00ED7348"/>
    <w:rsid w:val="00ED7D0B"/>
    <w:rsid w:val="00EE0D62"/>
    <w:rsid w:val="00EE12A6"/>
    <w:rsid w:val="00EE376A"/>
    <w:rsid w:val="00EE3DBF"/>
    <w:rsid w:val="00EE3FAD"/>
    <w:rsid w:val="00EE5490"/>
    <w:rsid w:val="00EE56F3"/>
    <w:rsid w:val="00EE72C6"/>
    <w:rsid w:val="00EE75EA"/>
    <w:rsid w:val="00EE7E39"/>
    <w:rsid w:val="00EF1EA5"/>
    <w:rsid w:val="00EF400D"/>
    <w:rsid w:val="00EF6104"/>
    <w:rsid w:val="00EF70F0"/>
    <w:rsid w:val="00F0191C"/>
    <w:rsid w:val="00F01A3E"/>
    <w:rsid w:val="00F024CE"/>
    <w:rsid w:val="00F0257A"/>
    <w:rsid w:val="00F030F7"/>
    <w:rsid w:val="00F04779"/>
    <w:rsid w:val="00F04F8E"/>
    <w:rsid w:val="00F06853"/>
    <w:rsid w:val="00F07880"/>
    <w:rsid w:val="00F079E0"/>
    <w:rsid w:val="00F10733"/>
    <w:rsid w:val="00F1084C"/>
    <w:rsid w:val="00F10A71"/>
    <w:rsid w:val="00F10C8A"/>
    <w:rsid w:val="00F11B96"/>
    <w:rsid w:val="00F12473"/>
    <w:rsid w:val="00F1375C"/>
    <w:rsid w:val="00F1566E"/>
    <w:rsid w:val="00F15AE2"/>
    <w:rsid w:val="00F161FB"/>
    <w:rsid w:val="00F2618E"/>
    <w:rsid w:val="00F3278D"/>
    <w:rsid w:val="00F32C11"/>
    <w:rsid w:val="00F330B8"/>
    <w:rsid w:val="00F33195"/>
    <w:rsid w:val="00F3407E"/>
    <w:rsid w:val="00F34210"/>
    <w:rsid w:val="00F36839"/>
    <w:rsid w:val="00F37477"/>
    <w:rsid w:val="00F37C1F"/>
    <w:rsid w:val="00F41118"/>
    <w:rsid w:val="00F4271D"/>
    <w:rsid w:val="00F45274"/>
    <w:rsid w:val="00F455EC"/>
    <w:rsid w:val="00F4703E"/>
    <w:rsid w:val="00F5058C"/>
    <w:rsid w:val="00F51D02"/>
    <w:rsid w:val="00F52C06"/>
    <w:rsid w:val="00F53B79"/>
    <w:rsid w:val="00F55382"/>
    <w:rsid w:val="00F560F2"/>
    <w:rsid w:val="00F56A51"/>
    <w:rsid w:val="00F654B4"/>
    <w:rsid w:val="00F65FEE"/>
    <w:rsid w:val="00F6609B"/>
    <w:rsid w:val="00F66B00"/>
    <w:rsid w:val="00F67D30"/>
    <w:rsid w:val="00F71F6D"/>
    <w:rsid w:val="00F72727"/>
    <w:rsid w:val="00F72F3E"/>
    <w:rsid w:val="00F737A2"/>
    <w:rsid w:val="00F73A3C"/>
    <w:rsid w:val="00F740B3"/>
    <w:rsid w:val="00F74DF9"/>
    <w:rsid w:val="00F75966"/>
    <w:rsid w:val="00F77586"/>
    <w:rsid w:val="00F85370"/>
    <w:rsid w:val="00F8551B"/>
    <w:rsid w:val="00F858D6"/>
    <w:rsid w:val="00F85B1F"/>
    <w:rsid w:val="00F87658"/>
    <w:rsid w:val="00F91752"/>
    <w:rsid w:val="00F9297A"/>
    <w:rsid w:val="00F92A70"/>
    <w:rsid w:val="00F940FA"/>
    <w:rsid w:val="00F94125"/>
    <w:rsid w:val="00F97659"/>
    <w:rsid w:val="00F9769B"/>
    <w:rsid w:val="00F978B1"/>
    <w:rsid w:val="00F978BD"/>
    <w:rsid w:val="00F97936"/>
    <w:rsid w:val="00FA062E"/>
    <w:rsid w:val="00FA11A6"/>
    <w:rsid w:val="00FA1D73"/>
    <w:rsid w:val="00FA1EC8"/>
    <w:rsid w:val="00FA1ECA"/>
    <w:rsid w:val="00FA375B"/>
    <w:rsid w:val="00FA3AAE"/>
    <w:rsid w:val="00FA3C01"/>
    <w:rsid w:val="00FA46E6"/>
    <w:rsid w:val="00FB14C8"/>
    <w:rsid w:val="00FB2715"/>
    <w:rsid w:val="00FB27AA"/>
    <w:rsid w:val="00FB54E7"/>
    <w:rsid w:val="00FC4AAA"/>
    <w:rsid w:val="00FC5BF1"/>
    <w:rsid w:val="00FC5DA3"/>
    <w:rsid w:val="00FC5FE1"/>
    <w:rsid w:val="00FC702E"/>
    <w:rsid w:val="00FD1A63"/>
    <w:rsid w:val="00FD1A76"/>
    <w:rsid w:val="00FD1EEA"/>
    <w:rsid w:val="00FD3E75"/>
    <w:rsid w:val="00FD7150"/>
    <w:rsid w:val="00FE2B33"/>
    <w:rsid w:val="00FE3518"/>
    <w:rsid w:val="00FE36BE"/>
    <w:rsid w:val="00FE3C46"/>
    <w:rsid w:val="00FE5319"/>
    <w:rsid w:val="00FF4EF0"/>
    <w:rsid w:val="00FF50E2"/>
    <w:rsid w:val="00FF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BE9FDE"/>
  <w14:defaultImageDpi w14:val="300"/>
  <w15:chartTrackingRefBased/>
  <w15:docId w15:val="{60C4689A-92F4-49F2-A92E-7BD5251B4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uiPriority="11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352E06"/>
    <w:pPr>
      <w:jc w:val="both"/>
    </w:pPr>
    <w:rPr>
      <w:rFonts w:ascii="Arial" w:hAnsi="Arial"/>
      <w:sz w:val="24"/>
      <w:szCs w:val="24"/>
      <w:lang w:eastAsia="ja-JP"/>
    </w:rPr>
  </w:style>
  <w:style w:type="paragraph" w:styleId="Titolo1">
    <w:name w:val="heading 1"/>
    <w:aliases w:val="Titolo OW"/>
    <w:basedOn w:val="Normale"/>
    <w:next w:val="Normale"/>
    <w:autoRedefine/>
    <w:qFormat/>
    <w:rsid w:val="00A07C73"/>
    <w:pPr>
      <w:keepNext/>
      <w:numPr>
        <w:numId w:val="42"/>
      </w:numPr>
      <w:spacing w:before="240" w:after="60"/>
      <w:jc w:val="left"/>
      <w:outlineLvl w:val="0"/>
    </w:pPr>
    <w:rPr>
      <w:rFonts w:eastAsia="Batang" w:cs="Arial"/>
      <w:b/>
      <w:bCs/>
      <w:color w:val="0073AE"/>
      <w:kern w:val="32"/>
      <w:sz w:val="28"/>
      <w:lang w:eastAsia="ko-KR"/>
    </w:rPr>
  </w:style>
  <w:style w:type="paragraph" w:styleId="Titolo2">
    <w:name w:val="heading 2"/>
    <w:basedOn w:val="Normale"/>
    <w:next w:val="Normale"/>
    <w:link w:val="Titolo2Carattere"/>
    <w:semiHidden/>
    <w:unhideWhenUsed/>
    <w:qFormat/>
    <w:rsid w:val="000A0D06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qFormat/>
    <w:rsid w:val="0056134A"/>
    <w:pPr>
      <w:keepNext/>
      <w:suppressAutoHyphens/>
      <w:spacing w:before="240" w:after="60"/>
      <w:outlineLvl w:val="2"/>
    </w:pPr>
    <w:rPr>
      <w:rFonts w:eastAsia="Batang"/>
      <w:b/>
      <w:bCs/>
      <w:sz w:val="26"/>
      <w:szCs w:val="26"/>
      <w:lang w:val="en-US" w:eastAsia="ko-K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rsid w:val="002B2F0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2B2F07"/>
    <w:pPr>
      <w:tabs>
        <w:tab w:val="center" w:pos="4819"/>
        <w:tab w:val="right" w:pos="9638"/>
      </w:tabs>
    </w:pPr>
    <w:rPr>
      <w:lang w:val="x-none"/>
    </w:rPr>
  </w:style>
  <w:style w:type="character" w:customStyle="1" w:styleId="PidipaginaCarattere">
    <w:name w:val="Piè di pagina Carattere"/>
    <w:link w:val="Pidipagina"/>
    <w:rsid w:val="007776EF"/>
    <w:rPr>
      <w:sz w:val="24"/>
      <w:szCs w:val="24"/>
      <w:lang w:eastAsia="ja-JP"/>
    </w:rPr>
  </w:style>
  <w:style w:type="table" w:styleId="Tabellacontemporanea">
    <w:name w:val="Table Contemporary"/>
    <w:basedOn w:val="Tabellanormale"/>
    <w:rsid w:val="00FF4EF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Titolo3Carattere">
    <w:name w:val="Titolo 3 Carattere"/>
    <w:link w:val="Titolo3"/>
    <w:rsid w:val="0056134A"/>
    <w:rPr>
      <w:rFonts w:ascii="Arial" w:eastAsia="Batang" w:hAnsi="Arial" w:cs="Arial"/>
      <w:b/>
      <w:bCs/>
      <w:sz w:val="26"/>
      <w:szCs w:val="26"/>
      <w:lang w:val="en-US" w:eastAsia="ko-KR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D2B39"/>
    <w:pPr>
      <w:spacing w:after="200" w:line="276" w:lineRule="auto"/>
    </w:pPr>
    <w:rPr>
      <w:rFonts w:ascii="Cambria" w:eastAsia="Times New Roman" w:hAnsi="Cambria"/>
      <w:i/>
      <w:iCs/>
      <w:smallCaps/>
      <w:spacing w:val="10"/>
      <w:sz w:val="28"/>
      <w:szCs w:val="28"/>
      <w:lang w:val="x-none" w:eastAsia="x-none"/>
    </w:rPr>
  </w:style>
  <w:style w:type="character" w:customStyle="1" w:styleId="SottotitoloCarattere">
    <w:name w:val="Sottotitolo Carattere"/>
    <w:link w:val="Sottotitolo"/>
    <w:uiPriority w:val="11"/>
    <w:rsid w:val="00AD2B39"/>
    <w:rPr>
      <w:rFonts w:ascii="Cambria" w:eastAsia="Times New Roman" w:hAnsi="Cambria"/>
      <w:i/>
      <w:iCs/>
      <w:smallCaps/>
      <w:spacing w:val="10"/>
      <w:sz w:val="28"/>
      <w:szCs w:val="28"/>
    </w:rPr>
  </w:style>
  <w:style w:type="character" w:styleId="Enfasigrassetto">
    <w:name w:val="Strong"/>
    <w:uiPriority w:val="22"/>
    <w:qFormat/>
    <w:rsid w:val="00AE631C"/>
    <w:rPr>
      <w:b/>
      <w:bCs/>
    </w:rPr>
  </w:style>
  <w:style w:type="paragraph" w:styleId="NormaleWeb">
    <w:name w:val="Normal (Web)"/>
    <w:basedOn w:val="Normale"/>
    <w:uiPriority w:val="99"/>
    <w:unhideWhenUsed/>
    <w:rsid w:val="00AE631C"/>
    <w:pPr>
      <w:spacing w:before="100" w:beforeAutospacing="1" w:after="100" w:afterAutospacing="1"/>
    </w:pPr>
    <w:rPr>
      <w:rFonts w:eastAsia="Times New Roman"/>
      <w:lang w:eastAsia="it-IT"/>
    </w:rPr>
  </w:style>
  <w:style w:type="paragraph" w:customStyle="1" w:styleId="TableHeading">
    <w:name w:val="Table Heading"/>
    <w:rsid w:val="00C74794"/>
    <w:pPr>
      <w:spacing w:before="60" w:after="60"/>
    </w:pPr>
    <w:rPr>
      <w:rFonts w:ascii="Arial" w:eastAsia="Times New Roman" w:hAnsi="Arial" w:cs="Arial"/>
      <w:b/>
      <w:sz w:val="22"/>
      <w:szCs w:val="22"/>
      <w:lang w:val="en-US" w:eastAsia="en-US"/>
    </w:rPr>
  </w:style>
  <w:style w:type="character" w:customStyle="1" w:styleId="TableTextChar">
    <w:name w:val="Table Text Char"/>
    <w:link w:val="TableText"/>
    <w:locked/>
    <w:rsid w:val="00C74794"/>
    <w:rPr>
      <w:rFonts w:ascii="Arial" w:eastAsia="Times New Roman" w:hAnsi="Arial" w:cs="Arial"/>
      <w:sz w:val="22"/>
    </w:rPr>
  </w:style>
  <w:style w:type="paragraph" w:customStyle="1" w:styleId="TableText">
    <w:name w:val="Table Text"/>
    <w:link w:val="TableTextChar"/>
    <w:rsid w:val="00C74794"/>
    <w:pPr>
      <w:spacing w:before="60" w:after="60"/>
    </w:pPr>
    <w:rPr>
      <w:rFonts w:ascii="Arial" w:eastAsia="Times New Roman" w:hAnsi="Arial" w:cs="Arial"/>
      <w:sz w:val="22"/>
    </w:rPr>
  </w:style>
  <w:style w:type="character" w:customStyle="1" w:styleId="Titolo2Carattere">
    <w:name w:val="Titolo 2 Carattere"/>
    <w:link w:val="Titolo2"/>
    <w:semiHidden/>
    <w:rsid w:val="000A0D06"/>
    <w:rPr>
      <w:rFonts w:ascii="Calibri Light" w:eastAsia="Times New Roman" w:hAnsi="Calibri Light" w:cs="Times New Roman"/>
      <w:b/>
      <w:bCs/>
      <w:i/>
      <w:iCs/>
      <w:sz w:val="28"/>
      <w:szCs w:val="28"/>
      <w:lang w:eastAsia="ja-JP"/>
    </w:rPr>
  </w:style>
  <w:style w:type="paragraph" w:customStyle="1" w:styleId="SottotitoloOW">
    <w:name w:val="Sottotitolo OW"/>
    <w:basedOn w:val="Titolo2"/>
    <w:link w:val="SottotitoloOWCarattere"/>
    <w:qFormat/>
    <w:rsid w:val="00D761B5"/>
    <w:pPr>
      <w:spacing w:line="360" w:lineRule="auto"/>
      <w:jc w:val="left"/>
    </w:pPr>
    <w:rPr>
      <w:rFonts w:ascii="Arial" w:hAnsi="Arial" w:cs="Arial"/>
      <w:i w:val="0"/>
      <w:color w:val="0093D0"/>
      <w:sz w:val="24"/>
      <w:szCs w:val="22"/>
    </w:rPr>
  </w:style>
  <w:style w:type="paragraph" w:styleId="Paragrafoelenco">
    <w:name w:val="List Paragraph"/>
    <w:basedOn w:val="Normale"/>
    <w:uiPriority w:val="34"/>
    <w:qFormat/>
    <w:rsid w:val="001202BC"/>
    <w:pPr>
      <w:ind w:left="720"/>
      <w:contextualSpacing/>
    </w:pPr>
    <w:rPr>
      <w:rFonts w:ascii="Calibri" w:eastAsia="Calibri" w:hAnsi="Calibri"/>
      <w:lang w:eastAsia="en-US"/>
    </w:rPr>
  </w:style>
  <w:style w:type="character" w:customStyle="1" w:styleId="SottotitoloOWCarattere">
    <w:name w:val="Sottotitolo OW Carattere"/>
    <w:link w:val="SottotitoloOW"/>
    <w:rsid w:val="00D761B5"/>
    <w:rPr>
      <w:rFonts w:ascii="Arial" w:eastAsia="Times New Roman" w:hAnsi="Arial" w:cs="Arial"/>
      <w:b/>
      <w:bCs/>
      <w:iCs/>
      <w:color w:val="0093D0"/>
      <w:sz w:val="24"/>
      <w:szCs w:val="22"/>
      <w:lang w:eastAsia="ja-JP"/>
    </w:rPr>
  </w:style>
  <w:style w:type="paragraph" w:styleId="Titolosommario">
    <w:name w:val="TOC Heading"/>
    <w:basedOn w:val="Titolo1"/>
    <w:next w:val="Normale"/>
    <w:uiPriority w:val="39"/>
    <w:unhideWhenUsed/>
    <w:qFormat/>
    <w:rsid w:val="000A4331"/>
    <w:pPr>
      <w:keepLines/>
      <w:spacing w:after="0" w:line="259" w:lineRule="auto"/>
      <w:outlineLvl w:val="9"/>
    </w:pPr>
    <w:rPr>
      <w:rFonts w:eastAsia="Times New Roman" w:cs="Times New Roman"/>
      <w:bCs w:val="0"/>
      <w:kern w:val="0"/>
      <w:szCs w:val="32"/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0A4331"/>
    <w:pPr>
      <w:tabs>
        <w:tab w:val="left" w:pos="960"/>
        <w:tab w:val="right" w:leader="dot" w:pos="9629"/>
      </w:tabs>
      <w:spacing w:before="120"/>
      <w:ind w:left="240"/>
    </w:pPr>
    <w:rPr>
      <w:rFonts w:cs="Calibri"/>
      <w:bCs/>
      <w:noProof/>
      <w:color w:val="000000"/>
      <w:szCs w:val="22"/>
    </w:rPr>
  </w:style>
  <w:style w:type="paragraph" w:styleId="Sommario1">
    <w:name w:val="toc 1"/>
    <w:basedOn w:val="Normale"/>
    <w:next w:val="Normale"/>
    <w:autoRedefine/>
    <w:uiPriority w:val="39"/>
    <w:unhideWhenUsed/>
    <w:rsid w:val="005921AD"/>
    <w:pPr>
      <w:tabs>
        <w:tab w:val="left" w:pos="480"/>
        <w:tab w:val="right" w:leader="dot" w:pos="9629"/>
      </w:tabs>
      <w:spacing w:before="120"/>
    </w:pPr>
    <w:rPr>
      <w:rFonts w:cs="Calibri"/>
      <w:b/>
      <w:bCs/>
      <w:iCs/>
      <w:noProof/>
      <w:color w:val="000000"/>
    </w:rPr>
  </w:style>
  <w:style w:type="paragraph" w:styleId="Sommario3">
    <w:name w:val="toc 3"/>
    <w:basedOn w:val="Normale"/>
    <w:next w:val="Normale"/>
    <w:autoRedefine/>
    <w:uiPriority w:val="39"/>
    <w:unhideWhenUsed/>
    <w:rsid w:val="0050260F"/>
    <w:pPr>
      <w:ind w:left="480"/>
    </w:pPr>
    <w:rPr>
      <w:rFonts w:ascii="Calibri" w:hAnsi="Calibri" w:cs="Calibri"/>
      <w:sz w:val="20"/>
      <w:szCs w:val="20"/>
    </w:rPr>
  </w:style>
  <w:style w:type="paragraph" w:styleId="Titolo">
    <w:name w:val="Title"/>
    <w:basedOn w:val="Normale"/>
    <w:next w:val="Normale"/>
    <w:link w:val="TitoloCarattere"/>
    <w:qFormat/>
    <w:rsid w:val="00095728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rsid w:val="00095728"/>
    <w:rPr>
      <w:rFonts w:ascii="Calibri Light" w:eastAsia="Times New Roman" w:hAnsi="Calibri Light" w:cs="Times New Roman"/>
      <w:b/>
      <w:bCs/>
      <w:kern w:val="28"/>
      <w:sz w:val="32"/>
      <w:szCs w:val="32"/>
      <w:lang w:eastAsia="ja-JP"/>
    </w:rPr>
  </w:style>
  <w:style w:type="character" w:styleId="Collegamentoipertestuale">
    <w:name w:val="Hyperlink"/>
    <w:uiPriority w:val="99"/>
    <w:unhideWhenUsed/>
    <w:rsid w:val="00805E7D"/>
    <w:rPr>
      <w:color w:val="0563C1"/>
      <w:u w:val="single"/>
    </w:rPr>
  </w:style>
  <w:style w:type="paragraph" w:styleId="Sommario4">
    <w:name w:val="toc 4"/>
    <w:basedOn w:val="Normale"/>
    <w:next w:val="Normale"/>
    <w:autoRedefine/>
    <w:rsid w:val="00805E7D"/>
    <w:pPr>
      <w:ind w:left="720"/>
    </w:pPr>
    <w:rPr>
      <w:rFonts w:ascii="Calibri" w:hAnsi="Calibri" w:cs="Calibri"/>
      <w:sz w:val="20"/>
      <w:szCs w:val="20"/>
    </w:rPr>
  </w:style>
  <w:style w:type="paragraph" w:styleId="Sommario5">
    <w:name w:val="toc 5"/>
    <w:basedOn w:val="Normale"/>
    <w:next w:val="Normale"/>
    <w:autoRedefine/>
    <w:rsid w:val="00805E7D"/>
    <w:pPr>
      <w:ind w:left="960"/>
    </w:pPr>
    <w:rPr>
      <w:rFonts w:ascii="Calibri" w:hAnsi="Calibri" w:cs="Calibri"/>
      <w:sz w:val="20"/>
      <w:szCs w:val="20"/>
    </w:rPr>
  </w:style>
  <w:style w:type="paragraph" w:styleId="Sommario6">
    <w:name w:val="toc 6"/>
    <w:basedOn w:val="Normale"/>
    <w:next w:val="Normale"/>
    <w:autoRedefine/>
    <w:rsid w:val="00805E7D"/>
    <w:pPr>
      <w:ind w:left="1200"/>
    </w:pPr>
    <w:rPr>
      <w:rFonts w:ascii="Calibri" w:hAnsi="Calibri" w:cs="Calibri"/>
      <w:sz w:val="20"/>
      <w:szCs w:val="20"/>
    </w:rPr>
  </w:style>
  <w:style w:type="paragraph" w:styleId="Sommario7">
    <w:name w:val="toc 7"/>
    <w:basedOn w:val="Normale"/>
    <w:next w:val="Normale"/>
    <w:autoRedefine/>
    <w:rsid w:val="00805E7D"/>
    <w:pPr>
      <w:ind w:left="1440"/>
    </w:pPr>
    <w:rPr>
      <w:rFonts w:ascii="Calibri" w:hAnsi="Calibri" w:cs="Calibri"/>
      <w:sz w:val="20"/>
      <w:szCs w:val="20"/>
    </w:rPr>
  </w:style>
  <w:style w:type="paragraph" w:styleId="Sommario8">
    <w:name w:val="toc 8"/>
    <w:basedOn w:val="Normale"/>
    <w:next w:val="Normale"/>
    <w:autoRedefine/>
    <w:rsid w:val="00805E7D"/>
    <w:pPr>
      <w:ind w:left="1680"/>
    </w:pPr>
    <w:rPr>
      <w:rFonts w:ascii="Calibri" w:hAnsi="Calibri" w:cs="Calibri"/>
      <w:sz w:val="20"/>
      <w:szCs w:val="20"/>
    </w:rPr>
  </w:style>
  <w:style w:type="paragraph" w:styleId="Sommario9">
    <w:name w:val="toc 9"/>
    <w:basedOn w:val="Normale"/>
    <w:next w:val="Normale"/>
    <w:autoRedefine/>
    <w:rsid w:val="00805E7D"/>
    <w:pPr>
      <w:ind w:left="1920"/>
    </w:pPr>
    <w:rPr>
      <w:rFonts w:ascii="Calibri" w:hAnsi="Calibri" w:cs="Calibri"/>
      <w:sz w:val="20"/>
      <w:szCs w:val="20"/>
    </w:rPr>
  </w:style>
  <w:style w:type="character" w:styleId="Menzionenonrisolta">
    <w:name w:val="Unresolved Mention"/>
    <w:uiPriority w:val="99"/>
    <w:semiHidden/>
    <w:unhideWhenUsed/>
    <w:rsid w:val="00FB14C8"/>
    <w:rPr>
      <w:color w:val="605E5C"/>
      <w:shd w:val="clear" w:color="auto" w:fill="E1DFDD"/>
    </w:rPr>
  </w:style>
  <w:style w:type="character" w:styleId="Collegamentovisitato">
    <w:name w:val="FollowedHyperlink"/>
    <w:rsid w:val="00FB14C8"/>
    <w:rPr>
      <w:color w:val="954F72"/>
      <w:u w:val="single"/>
    </w:rPr>
  </w:style>
  <w:style w:type="character" w:styleId="Numeropagina">
    <w:name w:val="page number"/>
    <w:rsid w:val="00FB14C8"/>
  </w:style>
  <w:style w:type="table" w:styleId="Grigliatabella">
    <w:name w:val="Table Grid"/>
    <w:basedOn w:val="Tabellanormale"/>
    <w:rsid w:val="00664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0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ia\Documents\Modelli%20di%20Office%20personalizzati\Modello%20Analisi%20Funzionale%20Semplificat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9D040C-4885-4D86-B640-C05642DF9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 Analisi Funzionale Semplificata.dotx</Template>
  <TotalTime>112</TotalTime>
  <Pages>6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Titolo Documento</vt:lpstr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Titolo Documento</dc:title>
  <dc:subject/>
  <dc:creator>Mattia</dc:creator>
  <cp:keywords/>
  <cp:lastModifiedBy>Mattia Bonzi</cp:lastModifiedBy>
  <cp:revision>4</cp:revision>
  <cp:lastPrinted>2013-10-25T14:46:00Z</cp:lastPrinted>
  <dcterms:created xsi:type="dcterms:W3CDTF">2019-11-14T09:24:00Z</dcterms:created>
  <dcterms:modified xsi:type="dcterms:W3CDTF">2019-11-14T11:33:00Z</dcterms:modified>
</cp:coreProperties>
</file>